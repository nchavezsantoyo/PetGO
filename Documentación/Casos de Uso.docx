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5FE9" w:rsidRDefault="00805FE9" w:rsidP="0096461D">
      <w:pPr>
        <w:pStyle w:val="Ttulo"/>
        <w:jc w:val="both"/>
      </w:pPr>
      <w:r>
        <w:t>Casos de uso</w:t>
      </w:r>
    </w:p>
    <w:p w:rsidR="00290D10" w:rsidRDefault="00290D10" w:rsidP="0096461D">
      <w:pPr>
        <w:jc w:val="both"/>
      </w:pPr>
      <w:r>
        <w:t>Un caso de uso describe la funcionalidad, pero también debe describir un resultado. Los casos de uso brindan un "Valor para uno o más actores u otras partes interesadas del sistema". [1]</w:t>
      </w:r>
    </w:p>
    <w:p w:rsidR="00805FE9" w:rsidRPr="00590682" w:rsidRDefault="00805FE9" w:rsidP="0096461D">
      <w:pPr>
        <w:jc w:val="both"/>
      </w:pPr>
      <w:r>
        <w:t xml:space="preserve">En esta sección se describen los casos de uso de la aplicación PetGO, esta contiene las funcionalidades de la aplicación móvil, se muestran los actores principales y los flujos de eventos. El diagrama de casos </w:t>
      </w:r>
      <w:r w:rsidR="00FB4DC3">
        <w:t xml:space="preserve">se muestra en la Figura 1, a su vez también </w:t>
      </w:r>
      <w:r w:rsidR="00AA692B">
        <w:t xml:space="preserve">se </w:t>
      </w:r>
      <w:r>
        <w:t>anexa en un archivo llamado “Diagrama UML.</w:t>
      </w:r>
      <w:r w:rsidR="00BB7D5C">
        <w:t>pdf</w:t>
      </w:r>
      <w:r>
        <w:t>”</w:t>
      </w:r>
    </w:p>
    <w:p w:rsidR="00805FE9" w:rsidRDefault="00805FE9" w:rsidP="0096461D">
      <w:pPr>
        <w:pStyle w:val="Ttulo1"/>
        <w:jc w:val="both"/>
      </w:pPr>
    </w:p>
    <w:p w:rsidR="00805FE9" w:rsidRDefault="004445A2" w:rsidP="0096461D">
      <w:pPr>
        <w:pStyle w:val="Ttulo1"/>
        <w:jc w:val="both"/>
      </w:pPr>
      <w:r>
        <w:t>CU001</w:t>
      </w:r>
      <w:r w:rsidR="00326BE9">
        <w:t xml:space="preserve"> - </w:t>
      </w:r>
      <w:r w:rsidR="00377246">
        <w:t>AGREGAR</w:t>
      </w:r>
      <w:r w:rsidR="00326BE9">
        <w:t xml:space="preserve"> </w:t>
      </w:r>
      <w:r w:rsidR="00377246">
        <w:t>MASCOTA</w:t>
      </w:r>
      <w:r w:rsidR="0004172E">
        <w:t xml:space="preserve"> </w:t>
      </w:r>
      <w:r w:rsidR="00377246">
        <w:t>PERDIDA</w:t>
      </w:r>
    </w:p>
    <w:p w:rsidR="00326BE9" w:rsidRDefault="00326BE9" w:rsidP="0096461D">
      <w:pPr>
        <w:pStyle w:val="Ttulo2"/>
        <w:jc w:val="both"/>
      </w:pPr>
      <w:r>
        <w:t>Breve descripción</w:t>
      </w:r>
    </w:p>
    <w:p w:rsidR="00326BE9" w:rsidRPr="00326BE9" w:rsidRDefault="00326BE9" w:rsidP="0096461D">
      <w:pPr>
        <w:jc w:val="both"/>
      </w:pPr>
      <w:r>
        <w:t xml:space="preserve">Este caso de uso permitirá al usuario </w:t>
      </w:r>
      <w:r w:rsidR="00377246">
        <w:t>agregar una nueva mascota extraviada</w:t>
      </w:r>
      <w:r w:rsidR="00785A0B">
        <w:t>, en el cual podrá añadir una foto y descripción acerca d</w:t>
      </w:r>
      <w:r w:rsidR="00223E0F">
        <w:t>e un animal perdido</w:t>
      </w:r>
      <w:r>
        <w:t xml:space="preserve">. El usuario también podrá modificar </w:t>
      </w:r>
      <w:r w:rsidR="00785A0B">
        <w:t>y eliminar</w:t>
      </w:r>
      <w:r w:rsidR="00377246">
        <w:t>la</w:t>
      </w:r>
      <w:r w:rsidR="00785A0B">
        <w:t xml:space="preserve"> si así lo desea.</w:t>
      </w:r>
    </w:p>
    <w:p w:rsidR="00326BE9" w:rsidRDefault="00326BE9" w:rsidP="0096461D">
      <w:pPr>
        <w:pStyle w:val="Ttulo2"/>
        <w:jc w:val="both"/>
      </w:pPr>
      <w:r w:rsidRPr="00785A0B">
        <w:t>ACTORES</w:t>
      </w:r>
    </w:p>
    <w:p w:rsidR="006218C0" w:rsidRDefault="006218C0" w:rsidP="00B32D82">
      <w:pPr>
        <w:pStyle w:val="Prrafodelista"/>
        <w:numPr>
          <w:ilvl w:val="0"/>
          <w:numId w:val="5"/>
        </w:numPr>
        <w:jc w:val="both"/>
      </w:pPr>
      <w:r w:rsidRPr="00FC0CA3">
        <w:rPr>
          <w:b/>
        </w:rPr>
        <w:t>Actor primario</w:t>
      </w:r>
      <w:r>
        <w:t xml:space="preserve"> - Usuario registrado</w:t>
      </w:r>
    </w:p>
    <w:p w:rsidR="00BA428C" w:rsidRPr="00785A0B" w:rsidRDefault="00BA428C" w:rsidP="0096461D">
      <w:pPr>
        <w:pStyle w:val="Ttulo2"/>
        <w:jc w:val="both"/>
      </w:pPr>
      <w:r>
        <w:t>Flujo de eventos</w:t>
      </w:r>
    </w:p>
    <w:p w:rsidR="00BA428C" w:rsidRPr="00BA428C" w:rsidRDefault="004445A2" w:rsidP="00B32D82">
      <w:pPr>
        <w:pStyle w:val="Prrafodelista"/>
        <w:numPr>
          <w:ilvl w:val="0"/>
          <w:numId w:val="3"/>
        </w:numPr>
        <w:jc w:val="both"/>
        <w:rPr>
          <w:b/>
        </w:rPr>
      </w:pPr>
      <w:r w:rsidRPr="00BA428C">
        <w:rPr>
          <w:b/>
          <w:lang w:bidi="es-ES"/>
        </w:rPr>
        <w:t>Flujo normal</w:t>
      </w:r>
    </w:p>
    <w:p w:rsidR="00BA428C" w:rsidRDefault="0038460A" w:rsidP="00B32D82">
      <w:pPr>
        <w:pStyle w:val="Prrafodelista"/>
        <w:numPr>
          <w:ilvl w:val="1"/>
          <w:numId w:val="3"/>
        </w:numPr>
        <w:jc w:val="both"/>
      </w:pPr>
      <w:r w:rsidRPr="00BA428C">
        <w:t>INICIAR SESIÓN</w:t>
      </w:r>
    </w:p>
    <w:p w:rsidR="00BA428C" w:rsidRDefault="008A67F6" w:rsidP="0096461D">
      <w:pPr>
        <w:pStyle w:val="Prrafodelista"/>
        <w:ind w:left="1080"/>
        <w:jc w:val="both"/>
      </w:pPr>
      <w:r>
        <w:t>El</w:t>
      </w:r>
      <w:r w:rsidR="00BA428C">
        <w:t xml:space="preserve"> usuario</w:t>
      </w:r>
      <w:r w:rsidR="00FE196D">
        <w:t xml:space="preserve"> registrado accede a la aplicación. </w:t>
      </w:r>
      <w:r w:rsidR="00FD6F78">
        <w:t>Selecciona ‘Entrar’ e</w:t>
      </w:r>
      <w:r w:rsidR="000F72F7">
        <w:t xml:space="preserve"> </w:t>
      </w:r>
      <w:r w:rsidR="00FE196D">
        <w:t>ingresa su nombre</w:t>
      </w:r>
      <w:r w:rsidR="000F72F7">
        <w:t xml:space="preserve"> de usuario</w:t>
      </w:r>
      <w:r w:rsidR="00FE196D">
        <w:t xml:space="preserve"> y contraseña.</w:t>
      </w:r>
    </w:p>
    <w:p w:rsidR="00BA428C" w:rsidRDefault="00377246" w:rsidP="00B32D82">
      <w:pPr>
        <w:pStyle w:val="Prrafodelista"/>
        <w:numPr>
          <w:ilvl w:val="1"/>
          <w:numId w:val="3"/>
        </w:numPr>
        <w:jc w:val="both"/>
      </w:pPr>
      <w:r>
        <w:t>AGREGAR NUEVO EXTRAVIO</w:t>
      </w:r>
      <w:r w:rsidR="0038460A">
        <w:t xml:space="preserve"> </w:t>
      </w:r>
    </w:p>
    <w:p w:rsidR="008A67F6" w:rsidRDefault="008A67F6" w:rsidP="0096461D">
      <w:pPr>
        <w:pStyle w:val="Prrafodelista"/>
        <w:ind w:left="1080"/>
        <w:jc w:val="both"/>
      </w:pPr>
      <w:r>
        <w:t xml:space="preserve">La aplicación muestra </w:t>
      </w:r>
      <w:r w:rsidR="007535AE">
        <w:t>la pantalla principal</w:t>
      </w:r>
      <w:r>
        <w:t xml:space="preserve"> al usuario registrado.</w:t>
      </w:r>
      <w:r w:rsidR="007535AE">
        <w:t xml:space="preserve"> Dentro de ella se encuentran el aviso más reciente. El usuario registrado selecciona la opción ‘Nuevo’ en donde se desplegará una ventana donde se registrará la información de la mascota perdida.</w:t>
      </w:r>
    </w:p>
    <w:p w:rsidR="008A67F6" w:rsidRDefault="0038460A" w:rsidP="00B32D82">
      <w:pPr>
        <w:pStyle w:val="Prrafodelista"/>
        <w:numPr>
          <w:ilvl w:val="1"/>
          <w:numId w:val="3"/>
        </w:numPr>
        <w:jc w:val="both"/>
      </w:pPr>
      <w:r>
        <w:t>ENVIAR INFORMACIÓN</w:t>
      </w:r>
    </w:p>
    <w:p w:rsidR="0095560B" w:rsidRDefault="008A67F6" w:rsidP="0096461D">
      <w:pPr>
        <w:pStyle w:val="Prrafodelista"/>
        <w:ind w:left="1080"/>
        <w:jc w:val="both"/>
      </w:pPr>
      <w:r>
        <w:t>El usuario registrado completa la información del aviso con una foto</w:t>
      </w:r>
      <w:r w:rsidR="00F63082">
        <w:t>,</w:t>
      </w:r>
      <w:r>
        <w:t xml:space="preserve"> una descripción</w:t>
      </w:r>
      <w:r w:rsidR="00D94098">
        <w:t xml:space="preserve">, </w:t>
      </w:r>
      <w:r w:rsidR="002E6F2E">
        <w:t>especie</w:t>
      </w:r>
      <w:r w:rsidR="00D94098">
        <w:t>,</w:t>
      </w:r>
      <w:r w:rsidR="002E6F2E">
        <w:t xml:space="preserve"> edad,</w:t>
      </w:r>
      <w:bookmarkStart w:id="0" w:name="_GoBack"/>
      <w:bookmarkEnd w:id="0"/>
      <w:r w:rsidR="00D94098">
        <w:t xml:space="preserve"> sexo de la mascota y tamaño, </w:t>
      </w:r>
      <w:r w:rsidR="00F63082">
        <w:t>confirma el envío de información</w:t>
      </w:r>
      <w:r w:rsidR="001D223C">
        <w:t>.</w:t>
      </w:r>
    </w:p>
    <w:p w:rsidR="001D223C" w:rsidRDefault="001D223C" w:rsidP="0096461D">
      <w:pPr>
        <w:pStyle w:val="Prrafodelista"/>
        <w:ind w:left="1080"/>
        <w:jc w:val="both"/>
      </w:pPr>
    </w:p>
    <w:p w:rsidR="006F3DE9" w:rsidRPr="006F3DE9" w:rsidRDefault="006F3DE9" w:rsidP="00B32D82">
      <w:pPr>
        <w:pStyle w:val="Prrafodelista"/>
        <w:numPr>
          <w:ilvl w:val="0"/>
          <w:numId w:val="3"/>
        </w:numPr>
        <w:jc w:val="both"/>
        <w:rPr>
          <w:b/>
        </w:rPr>
      </w:pPr>
      <w:r w:rsidRPr="006F3DE9">
        <w:rPr>
          <w:b/>
        </w:rPr>
        <w:t>Flujo alternativo</w:t>
      </w:r>
      <w:r w:rsidR="00FE7F59">
        <w:rPr>
          <w:b/>
        </w:rPr>
        <w:t xml:space="preserve"> de 1.1</w:t>
      </w:r>
    </w:p>
    <w:p w:rsidR="006F3DE9" w:rsidRDefault="0038460A" w:rsidP="00B32D82">
      <w:pPr>
        <w:pStyle w:val="Prrafodelista"/>
        <w:numPr>
          <w:ilvl w:val="1"/>
          <w:numId w:val="3"/>
        </w:numPr>
        <w:jc w:val="both"/>
      </w:pPr>
      <w:r>
        <w:t xml:space="preserve">MODIFICAR </w:t>
      </w:r>
      <w:r w:rsidR="00377246">
        <w:t>MASCOTA</w:t>
      </w:r>
    </w:p>
    <w:p w:rsidR="0002028E" w:rsidRDefault="007535AE" w:rsidP="0096461D">
      <w:pPr>
        <w:pStyle w:val="Prrafodelista"/>
        <w:ind w:left="1080"/>
        <w:jc w:val="both"/>
      </w:pPr>
      <w:r>
        <w:t xml:space="preserve">En el flujo normal </w:t>
      </w:r>
      <w:r w:rsidR="00377246">
        <w:t xml:space="preserve">INICIAR SESIÓN el </w:t>
      </w:r>
      <w:r w:rsidR="0002028E">
        <w:t xml:space="preserve">usuario registrado </w:t>
      </w:r>
      <w:r w:rsidR="0096461D">
        <w:t xml:space="preserve">ya ha </w:t>
      </w:r>
      <w:r w:rsidR="00377246">
        <w:t>añadido una mascota</w:t>
      </w:r>
      <w:r w:rsidR="0096461D">
        <w:t>, selecciona ‘</w:t>
      </w:r>
      <w:r w:rsidR="00377246">
        <w:t>Mis mascotas’</w:t>
      </w:r>
      <w:r w:rsidR="0096461D">
        <w:t>, y dentro de ellos busca el que ha creado anteriormente y lo selecciona, la aplicación mostrará las opciones: Modificar, Eliminar,</w:t>
      </w:r>
      <w:r w:rsidR="00377246">
        <w:t xml:space="preserve"> y ¿Encontraste a su </w:t>
      </w:r>
      <w:r w:rsidR="001D223C">
        <w:t>dueño?</w:t>
      </w:r>
      <w:r w:rsidR="0002754D">
        <w:t xml:space="preserve"> Ahora </w:t>
      </w:r>
      <w:r w:rsidR="003A44F6">
        <w:t>elige</w:t>
      </w:r>
      <w:r w:rsidR="0002754D">
        <w:t xml:space="preserve"> ‘Modificar</w:t>
      </w:r>
      <w:r w:rsidR="00377246">
        <w:t>’</w:t>
      </w:r>
      <w:r w:rsidR="003A44F6">
        <w:t>, completa las modificaciones y guarda los cambios</w:t>
      </w:r>
      <w:r w:rsidR="00412AB2">
        <w:t xml:space="preserve"> realizados.</w:t>
      </w:r>
    </w:p>
    <w:p w:rsidR="001D223C" w:rsidRDefault="001D223C" w:rsidP="0096461D">
      <w:pPr>
        <w:pStyle w:val="Prrafodelista"/>
        <w:ind w:left="1080"/>
        <w:jc w:val="both"/>
      </w:pPr>
      <w:r>
        <w:t>El caso de uso termina.</w:t>
      </w:r>
    </w:p>
    <w:p w:rsidR="00C91FB4" w:rsidRDefault="0038460A" w:rsidP="00B32D82">
      <w:pPr>
        <w:pStyle w:val="Prrafodelista"/>
        <w:numPr>
          <w:ilvl w:val="1"/>
          <w:numId w:val="3"/>
        </w:numPr>
        <w:jc w:val="both"/>
      </w:pPr>
      <w:r>
        <w:t xml:space="preserve">ELIMINAR </w:t>
      </w:r>
      <w:r w:rsidR="00377246">
        <w:t>MASCOTA</w:t>
      </w:r>
    </w:p>
    <w:p w:rsidR="00FD6F78" w:rsidRDefault="00377246" w:rsidP="001D223C">
      <w:pPr>
        <w:pStyle w:val="Prrafodelista"/>
        <w:ind w:left="1080"/>
        <w:jc w:val="both"/>
      </w:pPr>
      <w:bookmarkStart w:id="1" w:name="_Hlk525473537"/>
      <w:r>
        <w:t>En el flujo normal INICIAR SESIÓN el usuario registrado ya ha añadido una mascota, selecciona ‘Mis mascotas’, y dentro de ellos busca el que ha creado anteriormente y lo selecciona, la aplicación mostrará las opciones: Modificar, Eliminar, y ¿Encontraste a su dueño?</w:t>
      </w:r>
      <w:r w:rsidR="001D223C">
        <w:t xml:space="preserve"> </w:t>
      </w:r>
      <w:r>
        <w:t>Ahora elige ‘Eliminar’, la aplicación mostrará un mensaje de confirmación que el usuario confirmará.</w:t>
      </w:r>
      <w:r w:rsidR="001D223C">
        <w:t xml:space="preserve"> El caso de uso termina.</w:t>
      </w:r>
    </w:p>
    <w:bookmarkEnd w:id="1"/>
    <w:p w:rsidR="00434CBB" w:rsidRDefault="00377246" w:rsidP="00B32D82">
      <w:pPr>
        <w:pStyle w:val="Prrafodelista"/>
        <w:numPr>
          <w:ilvl w:val="1"/>
          <w:numId w:val="3"/>
        </w:numPr>
        <w:jc w:val="both"/>
      </w:pPr>
      <w:r>
        <w:t>MASCOTA ENCONTRADA</w:t>
      </w:r>
    </w:p>
    <w:p w:rsidR="00434CBB" w:rsidRDefault="00377246" w:rsidP="001D223C">
      <w:pPr>
        <w:pStyle w:val="Prrafodelista"/>
        <w:ind w:left="1080"/>
        <w:jc w:val="both"/>
      </w:pPr>
      <w:r>
        <w:t xml:space="preserve">En el flujo normal INICIAR SESIÓN el usuario registrado ya ha añadido una mascota, selecciona ‘Mis mascotas’, y dentro de ellos busca el que ha creado anteriormente y lo selecciona, la aplicación mostrará las opciones: Modificar, Eliminar, y ¿Encontraste a su dueño?. Ahora elige ‘¿Encontraste a su dueño?’, la aplicación mostrará un mensaje en donde </w:t>
      </w:r>
      <w:r>
        <w:lastRenderedPageBreak/>
        <w:t>el usuario tendrá que añadir el nombre de la persona quien reclamó por la mascota</w:t>
      </w:r>
      <w:r w:rsidR="007F11D6">
        <w:t>.</w:t>
      </w:r>
      <w:r w:rsidR="001D223C">
        <w:t xml:space="preserve"> El caso de uso termina.</w:t>
      </w:r>
    </w:p>
    <w:p w:rsidR="0068184F" w:rsidRPr="00C7280E" w:rsidRDefault="0038460A" w:rsidP="00B32D82">
      <w:pPr>
        <w:pStyle w:val="Prrafodelista"/>
        <w:numPr>
          <w:ilvl w:val="1"/>
          <w:numId w:val="3"/>
        </w:numPr>
        <w:jc w:val="both"/>
      </w:pPr>
      <w:r w:rsidRPr="00C7280E">
        <w:t>CAMPOS FALTANTES</w:t>
      </w:r>
    </w:p>
    <w:p w:rsidR="00FD6F78" w:rsidRDefault="007F11D6" w:rsidP="001D223C">
      <w:pPr>
        <w:pStyle w:val="Prrafodelista"/>
        <w:ind w:left="1080"/>
        <w:jc w:val="both"/>
      </w:pPr>
      <w:r>
        <w:t xml:space="preserve">En el flujo normal ENVIAR INFORMACIÓN y en el flujo alternativo. </w:t>
      </w:r>
      <w:r w:rsidR="0068184F" w:rsidRPr="00EA6FE5">
        <w:t>La aplicación envía una alerta de campo</w:t>
      </w:r>
      <w:r w:rsidR="0068184F">
        <w:t>s</w:t>
      </w:r>
      <w:r w:rsidR="0068184F" w:rsidRPr="00EA6FE5">
        <w:t xml:space="preserve"> faltantes de llenar.</w:t>
      </w:r>
      <w:r w:rsidR="001D223C">
        <w:t xml:space="preserve"> El caso de uso termina.</w:t>
      </w:r>
    </w:p>
    <w:p w:rsidR="001D223C" w:rsidRPr="00BA428C" w:rsidRDefault="001D223C" w:rsidP="001D223C">
      <w:pPr>
        <w:pStyle w:val="Prrafodelista"/>
        <w:ind w:left="1080"/>
        <w:jc w:val="both"/>
      </w:pPr>
    </w:p>
    <w:p w:rsidR="001C6CDD" w:rsidRDefault="001C6CDD" w:rsidP="001C6CDD">
      <w:pPr>
        <w:pStyle w:val="Ttulo1"/>
        <w:jc w:val="both"/>
      </w:pPr>
      <w:r>
        <w:t>CU002 - CREAR NUEVO PERFIL</w:t>
      </w:r>
    </w:p>
    <w:p w:rsidR="001C6CDD" w:rsidRDefault="001C6CDD" w:rsidP="001C6CDD">
      <w:pPr>
        <w:pStyle w:val="Ttulo2"/>
        <w:jc w:val="both"/>
      </w:pPr>
      <w:r>
        <w:t>Breve descripción</w:t>
      </w:r>
    </w:p>
    <w:p w:rsidR="0004172E" w:rsidRPr="0004172E" w:rsidRDefault="0004172E" w:rsidP="0004172E">
      <w:r>
        <w:t>Este caso de uso le permitirá a un nuevo usuario la creación de un perfil para poder acceder a la información de la aplicación.</w:t>
      </w:r>
    </w:p>
    <w:p w:rsidR="001C6CDD" w:rsidRDefault="001C6CDD" w:rsidP="001C6CDD">
      <w:pPr>
        <w:pStyle w:val="Ttulo2"/>
        <w:jc w:val="both"/>
      </w:pPr>
      <w:r w:rsidRPr="00785A0B">
        <w:t>ACTORES</w:t>
      </w:r>
    </w:p>
    <w:p w:rsidR="001C6CDD" w:rsidRPr="00C7493F" w:rsidRDefault="001C6CDD" w:rsidP="00B32D82">
      <w:pPr>
        <w:pStyle w:val="Prrafodelista"/>
        <w:numPr>
          <w:ilvl w:val="0"/>
          <w:numId w:val="6"/>
        </w:numPr>
      </w:pPr>
      <w:r w:rsidRPr="00FC0CA3">
        <w:rPr>
          <w:b/>
        </w:rPr>
        <w:t>Actor primario</w:t>
      </w:r>
      <w:r w:rsidRPr="00C7493F">
        <w:t xml:space="preserve"> – Usuario no registrado</w:t>
      </w:r>
    </w:p>
    <w:p w:rsidR="001C6CDD" w:rsidRPr="00785A0B" w:rsidRDefault="001C6CDD" w:rsidP="001C6CDD">
      <w:pPr>
        <w:pStyle w:val="Ttulo2"/>
        <w:jc w:val="both"/>
      </w:pPr>
      <w:r>
        <w:t>Flujo de eventos</w:t>
      </w:r>
    </w:p>
    <w:p w:rsidR="00E77996" w:rsidRPr="00E77996" w:rsidRDefault="001C6CDD" w:rsidP="00B32D82">
      <w:pPr>
        <w:pStyle w:val="Prrafodelista"/>
        <w:numPr>
          <w:ilvl w:val="0"/>
          <w:numId w:val="4"/>
        </w:numPr>
        <w:jc w:val="both"/>
      </w:pPr>
      <w:r w:rsidRPr="00ED4508">
        <w:rPr>
          <w:b/>
          <w:lang w:bidi="es-ES"/>
        </w:rPr>
        <w:t>Flujo normal</w:t>
      </w:r>
    </w:p>
    <w:p w:rsidR="00E77996" w:rsidRDefault="0038460A" w:rsidP="00C965D2">
      <w:pPr>
        <w:pStyle w:val="Prrafodelista"/>
        <w:numPr>
          <w:ilvl w:val="1"/>
          <w:numId w:val="6"/>
        </w:numPr>
        <w:ind w:left="1091" w:hanging="371"/>
        <w:jc w:val="both"/>
      </w:pPr>
      <w:r>
        <w:t>CREAR CUENTA</w:t>
      </w:r>
    </w:p>
    <w:p w:rsidR="00EA6FE5" w:rsidRDefault="00EA6FE5" w:rsidP="00C965D2">
      <w:pPr>
        <w:pStyle w:val="Prrafodelista"/>
        <w:ind w:left="1091"/>
        <w:jc w:val="both"/>
      </w:pPr>
      <w:r>
        <w:t>El usuario aún no está registrado dentro de la aplicación. Al iniciar la aplicación, dentro de las opciones Entrar y Crear cuenta selecciona ‘Crear cuenta’.</w:t>
      </w:r>
    </w:p>
    <w:p w:rsidR="00E77996" w:rsidRDefault="0038460A" w:rsidP="00C965D2">
      <w:pPr>
        <w:pStyle w:val="Prrafodelista"/>
        <w:numPr>
          <w:ilvl w:val="1"/>
          <w:numId w:val="6"/>
        </w:numPr>
        <w:ind w:left="1091" w:hanging="371"/>
        <w:jc w:val="both"/>
      </w:pPr>
      <w:r>
        <w:t>COMPLETAR REGISTRO</w:t>
      </w:r>
    </w:p>
    <w:p w:rsidR="00EA6FE5" w:rsidRDefault="00EA6FE5" w:rsidP="00C965D2">
      <w:pPr>
        <w:pStyle w:val="Prrafodelista"/>
        <w:ind w:left="1091"/>
        <w:jc w:val="both"/>
      </w:pPr>
      <w:r>
        <w:t>El usuario no registrado introduce Nombre, Apellido, correo electrónico y contraseña. Por último, selecciona la opción ‘Completar registro’.</w:t>
      </w:r>
    </w:p>
    <w:p w:rsidR="00EA6FE5" w:rsidRPr="00EA6FE5" w:rsidRDefault="00EA6FE5" w:rsidP="00EA6FE5">
      <w:pPr>
        <w:pStyle w:val="Prrafodelista"/>
        <w:ind w:left="792"/>
        <w:jc w:val="both"/>
      </w:pPr>
    </w:p>
    <w:p w:rsidR="00FC0CA3" w:rsidRDefault="00EA6FE5" w:rsidP="00B32D82">
      <w:pPr>
        <w:pStyle w:val="Prrafodelista"/>
        <w:numPr>
          <w:ilvl w:val="0"/>
          <w:numId w:val="6"/>
        </w:numPr>
        <w:jc w:val="both"/>
        <w:rPr>
          <w:b/>
        </w:rPr>
      </w:pPr>
      <w:r w:rsidRPr="00EA6FE5">
        <w:rPr>
          <w:b/>
        </w:rPr>
        <w:t>Flujo alternativo</w:t>
      </w:r>
      <w:r w:rsidR="00FF641B">
        <w:rPr>
          <w:b/>
        </w:rPr>
        <w:t xml:space="preserve"> de 1.2</w:t>
      </w:r>
    </w:p>
    <w:p w:rsidR="00EA6FE5" w:rsidRPr="00FC0CA3" w:rsidRDefault="00C7280E" w:rsidP="00C7280E">
      <w:pPr>
        <w:pStyle w:val="Prrafodelista"/>
        <w:ind w:left="1080" w:hanging="371"/>
        <w:jc w:val="both"/>
        <w:rPr>
          <w:b/>
        </w:rPr>
      </w:pPr>
      <w:r>
        <w:t>2.1</w:t>
      </w:r>
      <w:r>
        <w:tab/>
      </w:r>
      <w:r w:rsidR="00163969" w:rsidRPr="00EA6FE5">
        <w:t>CAMPOS FALTANTES</w:t>
      </w:r>
    </w:p>
    <w:p w:rsidR="007A2D0C" w:rsidRDefault="0097533F" w:rsidP="007A2D0C">
      <w:pPr>
        <w:pStyle w:val="Prrafodelista"/>
        <w:ind w:left="1080"/>
        <w:jc w:val="both"/>
      </w:pPr>
      <w:r>
        <w:t>En el flujo normal COMPLETAR REGISTRO l</w:t>
      </w:r>
      <w:r w:rsidR="00EA6FE5" w:rsidRPr="00EA6FE5">
        <w:t>a aplicación envía una alerta de campo</w:t>
      </w:r>
      <w:r w:rsidR="00EA6FE5">
        <w:t>s</w:t>
      </w:r>
      <w:r w:rsidR="00EA6FE5" w:rsidRPr="00EA6FE5">
        <w:t xml:space="preserve"> faltantes de llenar.</w:t>
      </w:r>
      <w:r w:rsidR="007A2D0C">
        <w:t xml:space="preserve"> </w:t>
      </w:r>
      <w:r w:rsidR="00352171">
        <w:t>Fin del caso de uso</w:t>
      </w:r>
      <w:r w:rsidR="007A2D0C">
        <w:t>.</w:t>
      </w:r>
    </w:p>
    <w:p w:rsidR="00614F3B" w:rsidRDefault="00614F3B" w:rsidP="0097533F">
      <w:pPr>
        <w:pStyle w:val="Prrafodelista"/>
        <w:ind w:left="1080"/>
      </w:pPr>
    </w:p>
    <w:p w:rsidR="007C2D6F" w:rsidRDefault="007C2D6F" w:rsidP="007C2D6F">
      <w:pPr>
        <w:pStyle w:val="Ttulo1"/>
        <w:jc w:val="both"/>
      </w:pPr>
      <w:r>
        <w:t>CU003 – VER</w:t>
      </w:r>
      <w:r w:rsidR="00EE27BB">
        <w:t xml:space="preserve"> </w:t>
      </w:r>
      <w:r w:rsidR="00AE05BD">
        <w:t>AVISOS</w:t>
      </w:r>
    </w:p>
    <w:p w:rsidR="007C2D6F" w:rsidRDefault="007C2D6F" w:rsidP="007C2D6F">
      <w:pPr>
        <w:pStyle w:val="Ttulo2"/>
        <w:jc w:val="both"/>
      </w:pPr>
      <w:r>
        <w:t>Breve descripción</w:t>
      </w:r>
    </w:p>
    <w:p w:rsidR="002F3E6A" w:rsidRPr="002F3E6A" w:rsidRDefault="002F3E6A" w:rsidP="002F3E6A">
      <w:r>
        <w:t>Este caso de uso le permitirá al usuario el poder visualizar una nueva publicación de extravió que haya sido agregada a la aplicación.</w:t>
      </w:r>
    </w:p>
    <w:p w:rsidR="007C2D6F" w:rsidRDefault="007C2D6F" w:rsidP="007C2D6F">
      <w:pPr>
        <w:pStyle w:val="Ttulo2"/>
        <w:jc w:val="both"/>
      </w:pPr>
      <w:r w:rsidRPr="00785A0B">
        <w:t>ACTORES</w:t>
      </w:r>
    </w:p>
    <w:p w:rsidR="007C2D6F" w:rsidRPr="00C7493F" w:rsidRDefault="007C2D6F" w:rsidP="00B32D82">
      <w:pPr>
        <w:pStyle w:val="Prrafodelista"/>
        <w:numPr>
          <w:ilvl w:val="0"/>
          <w:numId w:val="7"/>
        </w:numPr>
      </w:pPr>
      <w:r w:rsidRPr="00E77996">
        <w:rPr>
          <w:b/>
        </w:rPr>
        <w:t>Actor primario</w:t>
      </w:r>
      <w:r w:rsidRPr="00C7493F">
        <w:t xml:space="preserve"> – Usuario </w:t>
      </w:r>
      <w:r>
        <w:t>registrado</w:t>
      </w:r>
    </w:p>
    <w:p w:rsidR="007C2D6F" w:rsidRPr="00785A0B" w:rsidRDefault="007C2D6F" w:rsidP="007C2D6F">
      <w:pPr>
        <w:pStyle w:val="Ttulo2"/>
        <w:jc w:val="both"/>
      </w:pPr>
      <w:r>
        <w:t>Flujo de eventos</w:t>
      </w:r>
    </w:p>
    <w:p w:rsidR="0068184F" w:rsidRPr="0068184F" w:rsidRDefault="007C2D6F" w:rsidP="00B32D82">
      <w:pPr>
        <w:pStyle w:val="Prrafodelista"/>
        <w:numPr>
          <w:ilvl w:val="0"/>
          <w:numId w:val="8"/>
        </w:numPr>
        <w:jc w:val="both"/>
      </w:pPr>
      <w:r w:rsidRPr="00E77996">
        <w:rPr>
          <w:b/>
          <w:lang w:bidi="es-ES"/>
        </w:rPr>
        <w:t>Flujo normal</w:t>
      </w:r>
    </w:p>
    <w:p w:rsidR="00A67B3A" w:rsidRDefault="0038460A" w:rsidP="00B32D82">
      <w:pPr>
        <w:pStyle w:val="Prrafodelista"/>
        <w:numPr>
          <w:ilvl w:val="1"/>
          <w:numId w:val="5"/>
        </w:numPr>
        <w:jc w:val="both"/>
      </w:pPr>
      <w:bookmarkStart w:id="2" w:name="_Hlk526128366"/>
      <w:r w:rsidRPr="00BA428C">
        <w:t>INICIAR SESIÓN</w:t>
      </w:r>
    </w:p>
    <w:p w:rsidR="00E77996" w:rsidRDefault="00A67B3A" w:rsidP="00E77996">
      <w:pPr>
        <w:pStyle w:val="Prrafodelista"/>
        <w:ind w:left="1080"/>
        <w:jc w:val="both"/>
      </w:pPr>
      <w:r>
        <w:t>El usuario registrado accede a la aplicación. Selecciona ‘Entrar’ e ingresa su nombre de usuario y contraseña.</w:t>
      </w:r>
    </w:p>
    <w:p w:rsidR="00FC0CA3" w:rsidRDefault="00E77996" w:rsidP="00E77996">
      <w:pPr>
        <w:pStyle w:val="Prrafodelista"/>
        <w:ind w:left="1080" w:hanging="371"/>
        <w:jc w:val="both"/>
      </w:pPr>
      <w:r>
        <w:t>1.2</w:t>
      </w:r>
      <w:r>
        <w:tab/>
      </w:r>
      <w:r w:rsidR="0038460A">
        <w:t xml:space="preserve">VER </w:t>
      </w:r>
      <w:r w:rsidR="00AE05BD">
        <w:t>AVISO</w:t>
      </w:r>
    </w:p>
    <w:p w:rsidR="00434CBB" w:rsidRDefault="00FC0CA3" w:rsidP="00AE05BD">
      <w:pPr>
        <w:pStyle w:val="Prrafodelista"/>
        <w:ind w:left="1080"/>
        <w:jc w:val="both"/>
      </w:pPr>
      <w:r>
        <w:t xml:space="preserve">La aplicación </w:t>
      </w:r>
      <w:r w:rsidR="00AE05BD">
        <w:t>se encuentra en la pantalla principal de la aplicación. Esta muestra la publicación más reciente que se podrá ver al momento de iniciar sesión.</w:t>
      </w:r>
    </w:p>
    <w:bookmarkEnd w:id="2"/>
    <w:p w:rsidR="0068184F" w:rsidRDefault="0068184F" w:rsidP="00EE27BB">
      <w:pPr>
        <w:pStyle w:val="Prrafodelista"/>
        <w:ind w:left="1080"/>
        <w:jc w:val="both"/>
      </w:pPr>
    </w:p>
    <w:p w:rsidR="0068184F" w:rsidRPr="0068184F" w:rsidRDefault="0068184F" w:rsidP="00B32D82">
      <w:pPr>
        <w:pStyle w:val="Prrafodelista"/>
        <w:numPr>
          <w:ilvl w:val="0"/>
          <w:numId w:val="5"/>
        </w:numPr>
        <w:jc w:val="both"/>
        <w:rPr>
          <w:b/>
        </w:rPr>
      </w:pPr>
      <w:r w:rsidRPr="0068184F">
        <w:rPr>
          <w:b/>
        </w:rPr>
        <w:t>Flujo alternativo</w:t>
      </w:r>
      <w:r w:rsidR="00FF641B">
        <w:rPr>
          <w:b/>
        </w:rPr>
        <w:t xml:space="preserve"> de 1.2</w:t>
      </w:r>
    </w:p>
    <w:p w:rsidR="0068184F" w:rsidRPr="00C76D6E" w:rsidRDefault="00425E1E" w:rsidP="00B32D82">
      <w:pPr>
        <w:pStyle w:val="Prrafodelista"/>
        <w:numPr>
          <w:ilvl w:val="1"/>
          <w:numId w:val="5"/>
        </w:numPr>
        <w:jc w:val="both"/>
      </w:pPr>
      <w:r>
        <w:t>COMENTAR AVISO</w:t>
      </w:r>
    </w:p>
    <w:p w:rsidR="00186632" w:rsidRDefault="00A208C6" w:rsidP="00186632">
      <w:pPr>
        <w:pStyle w:val="Prrafodelista"/>
        <w:ind w:left="1080"/>
        <w:jc w:val="both"/>
      </w:pPr>
      <w:r>
        <w:lastRenderedPageBreak/>
        <w:t xml:space="preserve">En el </w:t>
      </w:r>
      <w:r w:rsidR="0038460A">
        <w:t>paso VER</w:t>
      </w:r>
      <w:r w:rsidR="00AE05BD">
        <w:t xml:space="preserve"> </w:t>
      </w:r>
      <w:r w:rsidR="0038460A">
        <w:t>AVISO del flujo normal de eventos</w:t>
      </w:r>
      <w:r w:rsidR="00AE05BD">
        <w:t xml:space="preserve">, </w:t>
      </w:r>
      <w:r w:rsidR="0038460A">
        <w:t>el usuario registrado</w:t>
      </w:r>
      <w:r w:rsidR="006B4A94">
        <w:t xml:space="preserve"> está visualizando un aviso en particular. Selecciona ‘Comentar’</w:t>
      </w:r>
      <w:r w:rsidR="000B12F3">
        <w:t>, completa la acción correspondiente y presiona ‘Enviar’.</w:t>
      </w:r>
      <w:r w:rsidR="00697D2F">
        <w:t xml:space="preserve"> Termina el caso de uso.</w:t>
      </w:r>
    </w:p>
    <w:p w:rsidR="00186632" w:rsidRDefault="00186632" w:rsidP="00B32D82">
      <w:pPr>
        <w:pStyle w:val="Prrafodelista"/>
        <w:numPr>
          <w:ilvl w:val="1"/>
          <w:numId w:val="5"/>
        </w:numPr>
        <w:jc w:val="both"/>
      </w:pPr>
      <w:r>
        <w:t>EDITAR COMENTARIO</w:t>
      </w:r>
      <w:r>
        <w:tab/>
      </w:r>
    </w:p>
    <w:p w:rsidR="00AC0AF7" w:rsidRDefault="00AC0AF7" w:rsidP="00AC0AF7">
      <w:pPr>
        <w:pStyle w:val="Prrafodelista"/>
        <w:ind w:left="1080"/>
        <w:jc w:val="both"/>
      </w:pPr>
      <w:r>
        <w:t>En el paso VER AVISO del flujo normal de eventos el usuario registrado está visualizando un aviso en particular. El usuario ha comentado este aviso anteriormente. Selecciona ‘Editar comentario’ y realiza las modificaciones necesarias para actualizar su comentario.</w:t>
      </w:r>
      <w:r w:rsidR="00384FA1">
        <w:t xml:space="preserve"> Fin del caso de uso.</w:t>
      </w:r>
    </w:p>
    <w:p w:rsidR="00186632" w:rsidRDefault="00186632" w:rsidP="00B32D82">
      <w:pPr>
        <w:pStyle w:val="Prrafodelista"/>
        <w:numPr>
          <w:ilvl w:val="1"/>
          <w:numId w:val="5"/>
        </w:numPr>
        <w:jc w:val="both"/>
      </w:pPr>
      <w:r>
        <w:t>ELIMINAR COMENTARIO</w:t>
      </w:r>
    </w:p>
    <w:p w:rsidR="00AC0AF7" w:rsidRDefault="00AC0AF7" w:rsidP="00AC0AF7">
      <w:pPr>
        <w:pStyle w:val="Prrafodelista"/>
        <w:ind w:left="1080"/>
        <w:jc w:val="both"/>
      </w:pPr>
      <w:r>
        <w:t>En el paso VER</w:t>
      </w:r>
      <w:r w:rsidR="00AE05BD">
        <w:t xml:space="preserve"> </w:t>
      </w:r>
      <w:r>
        <w:t>AVISO del flujo normal de eventos el usuario registrado está visualizando un aviso en particular. El usuario ha comentado este aviso anteriormente.</w:t>
      </w:r>
    </w:p>
    <w:p w:rsidR="00785F3E" w:rsidRDefault="00785F3E" w:rsidP="00AC0AF7">
      <w:pPr>
        <w:pStyle w:val="Prrafodelista"/>
        <w:ind w:left="1080"/>
        <w:jc w:val="both"/>
      </w:pPr>
      <w:r>
        <w:t>Selecciona ‘Eliminar comentario’. La aplicación muestra un mensaje de confirmación, el usuario registrado presiona ‘Aceptar’.</w:t>
      </w:r>
      <w:r w:rsidR="00384FA1">
        <w:t xml:space="preserve"> Aquí termina el caso de uso.</w:t>
      </w:r>
    </w:p>
    <w:p w:rsidR="00E748A9" w:rsidRDefault="00E748A9" w:rsidP="00E748A9">
      <w:pPr>
        <w:pStyle w:val="Prrafodelista"/>
        <w:numPr>
          <w:ilvl w:val="1"/>
          <w:numId w:val="5"/>
        </w:numPr>
        <w:jc w:val="both"/>
      </w:pPr>
      <w:r>
        <w:t>VER MASCOTAS ENCONTRADAS</w:t>
      </w:r>
    </w:p>
    <w:p w:rsidR="00E748A9" w:rsidRDefault="00E748A9" w:rsidP="00E748A9">
      <w:pPr>
        <w:pStyle w:val="Prrafodelista"/>
        <w:ind w:left="1080"/>
      </w:pPr>
      <w:r>
        <w:t>En el flujo normal VER AVISO el usuario registrado desea visualizar la lista de mascotas encontradas, selecciona ‘Encontradas’ para acceder a lista</w:t>
      </w:r>
      <w:r w:rsidRPr="00EA6FE5">
        <w:t>.</w:t>
      </w:r>
      <w:r w:rsidR="00384FA1">
        <w:t xml:space="preserve"> Fin del caso de uso.</w:t>
      </w:r>
      <w:r>
        <w:tab/>
      </w:r>
    </w:p>
    <w:p w:rsidR="00690871" w:rsidRDefault="00690871" w:rsidP="00690871">
      <w:pPr>
        <w:pStyle w:val="Prrafodelista"/>
        <w:numPr>
          <w:ilvl w:val="1"/>
          <w:numId w:val="5"/>
        </w:numPr>
        <w:jc w:val="both"/>
      </w:pPr>
      <w:r>
        <w:t>VER MASCOTAS PERDIDAS</w:t>
      </w:r>
    </w:p>
    <w:p w:rsidR="00690871" w:rsidRDefault="00690871" w:rsidP="00690871">
      <w:pPr>
        <w:pStyle w:val="Prrafodelista"/>
        <w:ind w:left="1080"/>
      </w:pPr>
      <w:r>
        <w:t>En el flujo normal VER AVISO el usuario registrado desea acceder a la lista de mascotas perdidas, selecciona ‘Perdidas’ para visualizarla</w:t>
      </w:r>
      <w:r w:rsidRPr="00EA6FE5">
        <w:t>.</w:t>
      </w:r>
      <w:r>
        <w:tab/>
      </w:r>
    </w:p>
    <w:p w:rsidR="00A67381" w:rsidRDefault="00A67381" w:rsidP="00A67381">
      <w:pPr>
        <w:pStyle w:val="Prrafodelista"/>
        <w:numPr>
          <w:ilvl w:val="1"/>
          <w:numId w:val="5"/>
        </w:numPr>
        <w:jc w:val="both"/>
      </w:pPr>
      <w:r>
        <w:t>BUSCAR MASCOTA PERDIDA</w:t>
      </w:r>
    </w:p>
    <w:p w:rsidR="00E748A9" w:rsidRDefault="00A67381" w:rsidP="002C2030">
      <w:pPr>
        <w:pStyle w:val="Prrafodelista"/>
        <w:ind w:left="1080"/>
      </w:pPr>
      <w:r>
        <w:t>En el flujo alternativo VER MASCOTAS PERDIDAS el usuario registrado desea buscar una mascota en particular utilizando el filtro de fecha o ubicación.</w:t>
      </w:r>
      <w:r w:rsidR="00384FA1">
        <w:t xml:space="preserve"> Fin del caso de uso.</w:t>
      </w:r>
    </w:p>
    <w:p w:rsidR="00E748A9" w:rsidRDefault="00E748A9" w:rsidP="00E748A9">
      <w:pPr>
        <w:pStyle w:val="Prrafodelista"/>
        <w:ind w:left="1080"/>
        <w:jc w:val="both"/>
      </w:pPr>
    </w:p>
    <w:p w:rsidR="002A6794" w:rsidRDefault="002A6794" w:rsidP="002A6794">
      <w:pPr>
        <w:pStyle w:val="Ttulo1"/>
        <w:jc w:val="both"/>
      </w:pPr>
      <w:r>
        <w:t xml:space="preserve">CU004 – </w:t>
      </w:r>
      <w:r w:rsidR="0039416D">
        <w:t>ENVIAR MENSAJES</w:t>
      </w:r>
    </w:p>
    <w:p w:rsidR="002A6794" w:rsidRDefault="002A6794" w:rsidP="002A6794">
      <w:pPr>
        <w:pStyle w:val="Ttulo2"/>
        <w:jc w:val="both"/>
      </w:pPr>
      <w:r>
        <w:t>Breve descripción</w:t>
      </w:r>
    </w:p>
    <w:p w:rsidR="00544960" w:rsidRPr="00544960" w:rsidRDefault="00544960" w:rsidP="00544960">
      <w:r>
        <w:t xml:space="preserve">Este caso de uso le permitirá al usuario registrado la opción de </w:t>
      </w:r>
      <w:r w:rsidR="0039416D">
        <w:t>enviar mensajes de las publicaciones que los demás usuarios realizan en caso de querer contactarse con ellos.</w:t>
      </w:r>
    </w:p>
    <w:p w:rsidR="002A6794" w:rsidRDefault="002A6794" w:rsidP="002A6794">
      <w:pPr>
        <w:pStyle w:val="Ttulo2"/>
        <w:jc w:val="both"/>
      </w:pPr>
      <w:r w:rsidRPr="00785A0B">
        <w:t>ACTORES</w:t>
      </w:r>
    </w:p>
    <w:p w:rsidR="002A6794" w:rsidRPr="00C7493F" w:rsidRDefault="002A6794" w:rsidP="00B32D82">
      <w:pPr>
        <w:pStyle w:val="Prrafodelista"/>
        <w:numPr>
          <w:ilvl w:val="0"/>
          <w:numId w:val="9"/>
        </w:numPr>
      </w:pPr>
      <w:r w:rsidRPr="00A52DFE">
        <w:rPr>
          <w:b/>
        </w:rPr>
        <w:t>Actor primario</w:t>
      </w:r>
      <w:r w:rsidRPr="00C7493F">
        <w:t xml:space="preserve"> – Usuario </w:t>
      </w:r>
      <w:r>
        <w:t>registrado</w:t>
      </w:r>
    </w:p>
    <w:p w:rsidR="002A6794" w:rsidRPr="00785A0B" w:rsidRDefault="002A6794" w:rsidP="002A6794">
      <w:pPr>
        <w:pStyle w:val="Ttulo2"/>
        <w:jc w:val="both"/>
      </w:pPr>
      <w:r>
        <w:t>Flujo de eventos</w:t>
      </w:r>
    </w:p>
    <w:p w:rsidR="0039416D" w:rsidRDefault="002A6794" w:rsidP="0039416D">
      <w:pPr>
        <w:pStyle w:val="Prrafodelista"/>
        <w:numPr>
          <w:ilvl w:val="0"/>
          <w:numId w:val="10"/>
        </w:numPr>
        <w:rPr>
          <w:b/>
        </w:rPr>
      </w:pPr>
      <w:r w:rsidRPr="00FE438D">
        <w:rPr>
          <w:b/>
        </w:rPr>
        <w:t>Flujo normal</w:t>
      </w:r>
    </w:p>
    <w:p w:rsidR="0039416D" w:rsidRPr="0039416D" w:rsidRDefault="0039416D" w:rsidP="0039416D">
      <w:pPr>
        <w:pStyle w:val="Prrafodelista"/>
        <w:numPr>
          <w:ilvl w:val="1"/>
          <w:numId w:val="16"/>
        </w:numPr>
        <w:rPr>
          <w:b/>
        </w:rPr>
      </w:pPr>
      <w:r w:rsidRPr="00BA428C">
        <w:t>INICIAR SESIÓN</w:t>
      </w:r>
    </w:p>
    <w:p w:rsidR="0039416D" w:rsidRDefault="0039416D" w:rsidP="0039416D">
      <w:pPr>
        <w:pStyle w:val="Prrafodelista"/>
        <w:ind w:left="1080"/>
        <w:jc w:val="both"/>
      </w:pPr>
      <w:r>
        <w:t>El usuario registrado accede a la aplicación. Selecciona ‘Entrar’ e ingresa su nombre de usuario y contraseña.</w:t>
      </w:r>
    </w:p>
    <w:p w:rsidR="0039416D" w:rsidRDefault="0039416D" w:rsidP="0039416D">
      <w:pPr>
        <w:pStyle w:val="Prrafodelista"/>
        <w:numPr>
          <w:ilvl w:val="1"/>
          <w:numId w:val="16"/>
        </w:numPr>
        <w:jc w:val="both"/>
      </w:pPr>
      <w:r>
        <w:t>VER AVISO</w:t>
      </w:r>
    </w:p>
    <w:p w:rsidR="0039416D" w:rsidRDefault="0039416D" w:rsidP="0039416D">
      <w:pPr>
        <w:pStyle w:val="Prrafodelista"/>
        <w:ind w:left="1080"/>
        <w:jc w:val="both"/>
      </w:pPr>
      <w:r>
        <w:t>La aplicación se encuentra en la pantalla principal de la aplicación. Esta muestra la publicación más reciente que se podrá ver al momento de iniciar sesión.</w:t>
      </w:r>
    </w:p>
    <w:p w:rsidR="00475CF7" w:rsidRDefault="00475CF7" w:rsidP="00475CF7">
      <w:pPr>
        <w:pStyle w:val="Prrafodelista"/>
        <w:numPr>
          <w:ilvl w:val="1"/>
          <w:numId w:val="16"/>
        </w:numPr>
        <w:jc w:val="both"/>
      </w:pPr>
      <w:r>
        <w:t>ENVIAR MENSAJE</w:t>
      </w:r>
    </w:p>
    <w:p w:rsidR="00475CF7" w:rsidRDefault="00475CF7" w:rsidP="00475CF7">
      <w:pPr>
        <w:pStyle w:val="Prrafodelista"/>
        <w:ind w:left="1080"/>
        <w:jc w:val="both"/>
      </w:pPr>
      <w:r>
        <w:t>El usuario registrado selecciona ‘Mensaje’ para poder contactarse con ese usuario.</w:t>
      </w:r>
    </w:p>
    <w:p w:rsidR="00475CF7" w:rsidRDefault="00475CF7" w:rsidP="00475CF7">
      <w:pPr>
        <w:pStyle w:val="Prrafodelista"/>
        <w:numPr>
          <w:ilvl w:val="1"/>
          <w:numId w:val="16"/>
        </w:numPr>
        <w:jc w:val="both"/>
      </w:pPr>
      <w:r>
        <w:t>COMPLETAR ENVÍO</w:t>
      </w:r>
    </w:p>
    <w:p w:rsidR="00FB4DC3" w:rsidRDefault="00475CF7" w:rsidP="00475CF7">
      <w:pPr>
        <w:pStyle w:val="Prrafodelista"/>
        <w:ind w:left="1080"/>
        <w:jc w:val="both"/>
      </w:pPr>
      <w:r>
        <w:t>El usuario registrado introduce su mensaje. Por último, selecciona la opción ‘Enviar’.</w:t>
      </w:r>
    </w:p>
    <w:p w:rsidR="00475CF7" w:rsidRDefault="00475CF7" w:rsidP="00475CF7">
      <w:pPr>
        <w:pStyle w:val="Prrafodelista"/>
        <w:ind w:left="1080"/>
        <w:jc w:val="both"/>
      </w:pPr>
    </w:p>
    <w:p w:rsidR="00475CF7" w:rsidRPr="00475CF7" w:rsidRDefault="00475CF7" w:rsidP="00475CF7">
      <w:pPr>
        <w:pStyle w:val="Prrafodelista"/>
        <w:numPr>
          <w:ilvl w:val="0"/>
          <w:numId w:val="17"/>
        </w:numPr>
        <w:jc w:val="both"/>
        <w:rPr>
          <w:b/>
        </w:rPr>
      </w:pPr>
      <w:r w:rsidRPr="00475CF7">
        <w:rPr>
          <w:b/>
        </w:rPr>
        <w:t>Flujo alternativo</w:t>
      </w:r>
      <w:r w:rsidR="00F72574">
        <w:rPr>
          <w:b/>
        </w:rPr>
        <w:t xml:space="preserve"> de 1.2</w:t>
      </w:r>
    </w:p>
    <w:p w:rsidR="00475CF7" w:rsidRDefault="00475CF7" w:rsidP="00475CF7">
      <w:pPr>
        <w:pStyle w:val="Prrafodelista"/>
        <w:numPr>
          <w:ilvl w:val="1"/>
          <w:numId w:val="17"/>
        </w:numPr>
        <w:jc w:val="both"/>
      </w:pPr>
      <w:r>
        <w:t>COMPARTIR PUBLICACIÓN</w:t>
      </w:r>
    </w:p>
    <w:p w:rsidR="00475CF7" w:rsidRDefault="00475CF7" w:rsidP="00475CF7">
      <w:pPr>
        <w:pStyle w:val="Prrafodelista"/>
        <w:ind w:left="1080"/>
        <w:jc w:val="both"/>
      </w:pPr>
      <w:r>
        <w:t xml:space="preserve">En el flujo normal VER AVISO el usuario registrado selecciona ‘Compartir’, </w:t>
      </w:r>
      <w:r w:rsidR="00002826">
        <w:t>el sistema Android mostrará una lista de redes sociales para compartir.</w:t>
      </w:r>
      <w:r w:rsidR="00C965D2">
        <w:t xml:space="preserve"> Fin del caso de uso.</w:t>
      </w:r>
    </w:p>
    <w:p w:rsidR="00FB4DC3" w:rsidRDefault="00FB4DC3" w:rsidP="008508AA">
      <w:pPr>
        <w:pStyle w:val="Prrafodelista"/>
        <w:tabs>
          <w:tab w:val="left" w:pos="2717"/>
        </w:tabs>
        <w:jc w:val="center"/>
      </w:pPr>
    </w:p>
    <w:p w:rsidR="00FB4DC3" w:rsidRDefault="00FB4DC3" w:rsidP="00D83A26">
      <w:pPr>
        <w:pStyle w:val="Prrafodelista"/>
        <w:jc w:val="both"/>
      </w:pPr>
    </w:p>
    <w:p w:rsidR="00FB4DC3" w:rsidRDefault="00FB4DC3" w:rsidP="00D83A26">
      <w:pPr>
        <w:pStyle w:val="Prrafodelista"/>
        <w:jc w:val="both"/>
      </w:pPr>
    </w:p>
    <w:p w:rsidR="00FB4DC3" w:rsidRDefault="00384FA1" w:rsidP="00D83A26">
      <w:pPr>
        <w:pStyle w:val="Prrafodelista"/>
        <w:jc w:val="both"/>
      </w:pPr>
      <w:r>
        <w:rPr>
          <w:noProof/>
        </w:rPr>
        <w:lastRenderedPageBreak/>
        <w:drawing>
          <wp:anchor distT="0" distB="0" distL="114300" distR="114300" simplePos="0" relativeHeight="251658240" behindDoc="1" locked="0" layoutInCell="1" allowOverlap="1">
            <wp:simplePos x="0" y="0"/>
            <wp:positionH relativeFrom="column">
              <wp:posOffset>288290</wp:posOffset>
            </wp:positionH>
            <wp:positionV relativeFrom="paragraph">
              <wp:posOffset>-566851</wp:posOffset>
            </wp:positionV>
            <wp:extent cx="6092190" cy="4305935"/>
            <wp:effectExtent l="0" t="0" r="3810" b="0"/>
            <wp:wrapNone/>
            <wp:docPr id="1" name="Imagen 1" descr="C:\Users\Nick\Dropbox\APP_Refugio\Documentacion\Diagrama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Dropbox\APP_Refugio\Documentacion\Diagrama UM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2190" cy="43059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4FD7" w:rsidRDefault="00FD4FD7" w:rsidP="00FB4DC3">
      <w:pPr>
        <w:pStyle w:val="Prrafodelista"/>
        <w:jc w:val="center"/>
      </w:pPr>
    </w:p>
    <w:p w:rsidR="00FD4FD7" w:rsidRPr="00FD4FD7" w:rsidRDefault="00FD4FD7" w:rsidP="00FD4FD7">
      <w:pPr>
        <w:rPr>
          <w:lang w:val="es-MX" w:eastAsia="en-US"/>
        </w:rPr>
      </w:pPr>
    </w:p>
    <w:p w:rsidR="00FD4FD7" w:rsidRPr="00FD4FD7" w:rsidRDefault="00FD4FD7" w:rsidP="00FD4FD7">
      <w:pPr>
        <w:rPr>
          <w:lang w:val="es-MX" w:eastAsia="en-US"/>
        </w:rPr>
      </w:pPr>
    </w:p>
    <w:p w:rsidR="00FD4FD7" w:rsidRPr="00FD4FD7" w:rsidRDefault="00FD4FD7" w:rsidP="00FD4FD7">
      <w:pPr>
        <w:rPr>
          <w:lang w:val="es-MX" w:eastAsia="en-US"/>
        </w:rPr>
      </w:pPr>
    </w:p>
    <w:p w:rsidR="00FD4FD7" w:rsidRDefault="00FD4FD7" w:rsidP="00FD4FD7">
      <w:pPr>
        <w:rPr>
          <w:lang w:val="es-MX" w:eastAsia="en-US"/>
        </w:rPr>
      </w:pPr>
    </w:p>
    <w:p w:rsidR="00685DE4" w:rsidRDefault="00685DE4" w:rsidP="00FD4FD7">
      <w:pPr>
        <w:rPr>
          <w:lang w:val="es-MX" w:eastAsia="en-US"/>
        </w:rPr>
      </w:pPr>
    </w:p>
    <w:p w:rsidR="00685DE4" w:rsidRDefault="00685DE4" w:rsidP="00FD4FD7">
      <w:pPr>
        <w:rPr>
          <w:lang w:val="es-MX" w:eastAsia="en-US"/>
        </w:rPr>
      </w:pPr>
    </w:p>
    <w:p w:rsidR="00685DE4" w:rsidRDefault="00685DE4" w:rsidP="00FD4FD7">
      <w:pPr>
        <w:rPr>
          <w:lang w:val="es-MX" w:eastAsia="en-US"/>
        </w:rPr>
      </w:pPr>
    </w:p>
    <w:p w:rsidR="00685DE4" w:rsidRDefault="00685DE4" w:rsidP="00FD4FD7">
      <w:pPr>
        <w:rPr>
          <w:lang w:val="es-MX" w:eastAsia="en-US"/>
        </w:rPr>
      </w:pPr>
    </w:p>
    <w:p w:rsidR="00685DE4" w:rsidRDefault="00685DE4" w:rsidP="00FD4FD7">
      <w:pPr>
        <w:rPr>
          <w:lang w:val="es-MX" w:eastAsia="en-US"/>
        </w:rPr>
      </w:pPr>
    </w:p>
    <w:p w:rsidR="00685DE4" w:rsidRDefault="00685DE4" w:rsidP="00FD4FD7">
      <w:pPr>
        <w:rPr>
          <w:lang w:val="es-MX" w:eastAsia="en-US"/>
        </w:rPr>
      </w:pPr>
    </w:p>
    <w:p w:rsidR="00FB4DC3" w:rsidRDefault="00FB4DC3" w:rsidP="00FD4FD7">
      <w:pPr>
        <w:tabs>
          <w:tab w:val="left" w:pos="3005"/>
        </w:tabs>
        <w:rPr>
          <w:lang w:val="es-MX" w:eastAsia="en-US"/>
        </w:rPr>
      </w:pPr>
    </w:p>
    <w:p w:rsidR="001B1034" w:rsidRDefault="00FD4FD7" w:rsidP="00FD4FD7">
      <w:pPr>
        <w:tabs>
          <w:tab w:val="left" w:pos="3005"/>
        </w:tabs>
        <w:jc w:val="center"/>
        <w:rPr>
          <w:i/>
          <w:sz w:val="20"/>
          <w:szCs w:val="20"/>
          <w:lang w:val="es-MX" w:eastAsia="en-US"/>
        </w:rPr>
      </w:pPr>
      <w:r w:rsidRPr="00FD4FD7">
        <w:rPr>
          <w:i/>
          <w:sz w:val="20"/>
          <w:szCs w:val="20"/>
          <w:lang w:val="es-MX" w:eastAsia="en-US"/>
        </w:rPr>
        <w:t>Figura 1. Diagrama de casos de uso para la aplicación PetGO.</w:t>
      </w:r>
    </w:p>
    <w:p w:rsidR="001B1034" w:rsidRPr="001B1034" w:rsidRDefault="001B1034" w:rsidP="001B1034">
      <w:pPr>
        <w:rPr>
          <w:sz w:val="20"/>
          <w:szCs w:val="20"/>
          <w:lang w:val="es-MX" w:eastAsia="en-US"/>
        </w:rPr>
      </w:pPr>
    </w:p>
    <w:p w:rsidR="001B1034" w:rsidRDefault="001B1034" w:rsidP="001B1034">
      <w:pPr>
        <w:rPr>
          <w:sz w:val="20"/>
          <w:szCs w:val="20"/>
          <w:lang w:val="es-MX" w:eastAsia="en-US"/>
        </w:rPr>
      </w:pPr>
    </w:p>
    <w:p w:rsidR="00FD4FD7" w:rsidRPr="0004172E" w:rsidRDefault="001B1034" w:rsidP="001B1034">
      <w:pPr>
        <w:pStyle w:val="Ttulo1"/>
        <w:rPr>
          <w:lang w:val="en-US" w:eastAsia="en-US"/>
        </w:rPr>
      </w:pPr>
      <w:r>
        <w:rPr>
          <w:lang w:val="es-MX" w:eastAsia="en-US"/>
        </w:rPr>
        <w:tab/>
      </w:r>
      <w:r w:rsidRPr="0004172E">
        <w:rPr>
          <w:lang w:val="en-US" w:eastAsia="en-US"/>
        </w:rPr>
        <w:t>REFERENCIAS</w:t>
      </w:r>
    </w:p>
    <w:p w:rsidR="001B1034" w:rsidRPr="001B1034" w:rsidRDefault="001B1034" w:rsidP="001B1034">
      <w:pPr>
        <w:ind w:firstLine="720"/>
        <w:jc w:val="both"/>
      </w:pPr>
      <w:r w:rsidRPr="0004172E">
        <w:rPr>
          <w:lang w:val="en-US"/>
        </w:rPr>
        <w:t xml:space="preserve">[1]   </w:t>
      </w:r>
      <w:r w:rsidRPr="0004172E">
        <w:rPr>
          <w:i/>
          <w:lang w:val="en-US"/>
        </w:rPr>
        <w:t xml:space="preserve">James </w:t>
      </w:r>
      <w:proofErr w:type="spellStart"/>
      <w:r w:rsidRPr="0004172E">
        <w:rPr>
          <w:i/>
          <w:lang w:val="en-US"/>
        </w:rPr>
        <w:t>Heumann</w:t>
      </w:r>
      <w:proofErr w:type="spellEnd"/>
      <w:r w:rsidRPr="0004172E">
        <w:rPr>
          <w:i/>
          <w:lang w:val="en-US"/>
        </w:rPr>
        <w:t xml:space="preserve">. Tips for writing good use cases (2008). </w:t>
      </w:r>
      <w:r w:rsidRPr="00310D0D">
        <w:rPr>
          <w:i/>
          <w:lang w:val="es-US"/>
        </w:rPr>
        <w:t xml:space="preserve">IBM </w:t>
      </w:r>
      <w:proofErr w:type="spellStart"/>
      <w:r w:rsidRPr="00310D0D">
        <w:rPr>
          <w:i/>
          <w:lang w:val="es-US"/>
        </w:rPr>
        <w:t>Rational</w:t>
      </w:r>
      <w:proofErr w:type="spellEnd"/>
      <w:r w:rsidRPr="00310D0D">
        <w:rPr>
          <w:i/>
          <w:lang w:val="es-US"/>
        </w:rPr>
        <w:t xml:space="preserve"> Software.</w:t>
      </w:r>
    </w:p>
    <w:sectPr w:rsidR="001B1034" w:rsidRPr="001B1034" w:rsidSect="00617B26">
      <w:footerReference w:type="default" r:id="rId9"/>
      <w:pgSz w:w="11907" w:h="16839" w:code="9"/>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57DF" w:rsidRDefault="003F57DF">
      <w:pPr>
        <w:spacing w:after="0"/>
      </w:pPr>
      <w:r>
        <w:separator/>
      </w:r>
    </w:p>
  </w:endnote>
  <w:endnote w:type="continuationSeparator" w:id="0">
    <w:p w:rsidR="003F57DF" w:rsidRDefault="003F57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70A9" w:rsidRPr="00FB4DC3" w:rsidRDefault="009D5933">
    <w:pPr>
      <w:pStyle w:val="Piedepgina"/>
      <w:rPr>
        <w:rFonts w:ascii="Arial Narrow" w:hAnsi="Arial Narrow"/>
      </w:rPr>
    </w:pPr>
    <w:r w:rsidRPr="00FB4DC3">
      <w:rPr>
        <w:rFonts w:ascii="Arial Narrow" w:hAnsi="Arial Narrow"/>
        <w:lang w:bidi="es-ES"/>
      </w:rPr>
      <w:t xml:space="preserve">Página </w:t>
    </w:r>
    <w:r w:rsidRPr="00FB4DC3">
      <w:rPr>
        <w:rFonts w:ascii="Arial Narrow" w:hAnsi="Arial Narrow"/>
        <w:lang w:bidi="es-ES"/>
      </w:rPr>
      <w:fldChar w:fldCharType="begin"/>
    </w:r>
    <w:r w:rsidRPr="00FB4DC3">
      <w:rPr>
        <w:rFonts w:ascii="Arial Narrow" w:hAnsi="Arial Narrow"/>
        <w:lang w:bidi="es-ES"/>
      </w:rPr>
      <w:instrText xml:space="preserve"> PAGE   \* MERGEFORMAT </w:instrText>
    </w:r>
    <w:r w:rsidRPr="00FB4DC3">
      <w:rPr>
        <w:rFonts w:ascii="Arial Narrow" w:hAnsi="Arial Narrow"/>
        <w:lang w:bidi="es-ES"/>
      </w:rPr>
      <w:fldChar w:fldCharType="separate"/>
    </w:r>
    <w:r w:rsidR="00E40DD7" w:rsidRPr="00FB4DC3">
      <w:rPr>
        <w:rFonts w:ascii="Arial Narrow" w:hAnsi="Arial Narrow"/>
        <w:noProof/>
        <w:lang w:bidi="es-ES"/>
      </w:rPr>
      <w:t>2</w:t>
    </w:r>
    <w:r w:rsidRPr="00FB4DC3">
      <w:rPr>
        <w:rFonts w:ascii="Arial Narrow" w:hAnsi="Arial Narrow"/>
        <w:noProof/>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57DF" w:rsidRDefault="003F57DF">
      <w:pPr>
        <w:spacing w:after="0"/>
      </w:pPr>
      <w:r>
        <w:separator/>
      </w:r>
    </w:p>
  </w:footnote>
  <w:footnote w:type="continuationSeparator" w:id="0">
    <w:p w:rsidR="003F57DF" w:rsidRDefault="003F57D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1F8F"/>
    <w:multiLevelType w:val="multilevel"/>
    <w:tmpl w:val="E7F6752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A034AD0"/>
    <w:multiLevelType w:val="multilevel"/>
    <w:tmpl w:val="67B638B6"/>
    <w:lvl w:ilvl="0">
      <w:start w:val="1"/>
      <w:numFmt w:val="bullet"/>
      <w:pStyle w:val="Listaconvietas"/>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2" w15:restartNumberingAfterBreak="0">
    <w:nsid w:val="0FA15431"/>
    <w:multiLevelType w:val="multilevel"/>
    <w:tmpl w:val="730E4C58"/>
    <w:lvl w:ilvl="0">
      <w:start w:val="2"/>
      <w:numFmt w:val="decimal"/>
      <w:lvlText w:val="%1."/>
      <w:lvlJc w:val="left"/>
      <w:pPr>
        <w:ind w:left="720" w:hanging="360"/>
      </w:pPr>
      <w:rPr>
        <w:rFonts w:hint="default"/>
        <w:b/>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77463F7"/>
    <w:multiLevelType w:val="multilevel"/>
    <w:tmpl w:val="1FE8862A"/>
    <w:lvl w:ilvl="0">
      <w:start w:val="1"/>
      <w:numFmt w:val="decimal"/>
      <w:lvlText w:val="%1."/>
      <w:lvlJc w:val="left"/>
      <w:pPr>
        <w:ind w:left="720" w:hanging="360"/>
      </w:pPr>
      <w:rPr>
        <w:rFonts w:hint="default"/>
        <w:b/>
      </w:rPr>
    </w:lvl>
    <w:lvl w:ilvl="1">
      <w:start w:val="2"/>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19C67271"/>
    <w:multiLevelType w:val="multilevel"/>
    <w:tmpl w:val="6A302F24"/>
    <w:lvl w:ilvl="0">
      <w:start w:val="1"/>
      <w:numFmt w:val="decimal"/>
      <w:lvlText w:val="%1."/>
      <w:lvlJc w:val="left"/>
      <w:pPr>
        <w:ind w:left="720" w:hanging="360"/>
      </w:pPr>
      <w:rPr>
        <w:rFonts w:asciiTheme="minorHAnsi" w:eastAsiaTheme="minorHAnsi" w:hAnsiTheme="minorHAnsi" w:cstheme="minorBidi"/>
        <w:b/>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15:restartNumberingAfterBreak="0">
    <w:nsid w:val="1B802FAB"/>
    <w:multiLevelType w:val="multilevel"/>
    <w:tmpl w:val="AE2C6ED0"/>
    <w:lvl w:ilvl="0">
      <w:start w:val="1"/>
      <w:numFmt w:val="decimal"/>
      <w:lvlText w:val="%1."/>
      <w:lvlJc w:val="left"/>
      <w:pPr>
        <w:ind w:left="720" w:hanging="360"/>
      </w:pPr>
      <w:rPr>
        <w:rFonts w:hint="default"/>
        <w:b/>
      </w:rPr>
    </w:lvl>
    <w:lvl w:ilvl="1">
      <w:start w:val="1"/>
      <w:numFmt w:val="decimal"/>
      <w:isLgl/>
      <w:lvlText w:val="%1.%2"/>
      <w:lvlJc w:val="left"/>
      <w:pPr>
        <w:ind w:left="107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59B4478"/>
    <w:multiLevelType w:val="multilevel"/>
    <w:tmpl w:val="5954513C"/>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3BCE2046"/>
    <w:multiLevelType w:val="multilevel"/>
    <w:tmpl w:val="9426104C"/>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471A06ED"/>
    <w:multiLevelType w:val="multilevel"/>
    <w:tmpl w:val="D68AFF6E"/>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840" w:hanging="1800"/>
      </w:pPr>
      <w:rPr>
        <w:rFonts w:hint="default"/>
        <w:b w:val="0"/>
      </w:rPr>
    </w:lvl>
    <w:lvl w:ilvl="8">
      <w:start w:val="1"/>
      <w:numFmt w:val="decimal"/>
      <w:lvlText w:val="%1.%2.%3.%4.%5.%6.%7.%8.%9"/>
      <w:lvlJc w:val="left"/>
      <w:pPr>
        <w:ind w:left="7560" w:hanging="1800"/>
      </w:pPr>
      <w:rPr>
        <w:rFonts w:hint="default"/>
        <w:b w:val="0"/>
      </w:rPr>
    </w:lvl>
  </w:abstractNum>
  <w:abstractNum w:abstractNumId="9" w15:restartNumberingAfterBreak="0">
    <w:nsid w:val="49E170DC"/>
    <w:multiLevelType w:val="multilevel"/>
    <w:tmpl w:val="5954513C"/>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4F9F5E79"/>
    <w:multiLevelType w:val="multilevel"/>
    <w:tmpl w:val="36C82018"/>
    <w:lvl w:ilvl="0">
      <w:start w:val="2"/>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5A7F15EE"/>
    <w:multiLevelType w:val="hybridMultilevel"/>
    <w:tmpl w:val="7840D04E"/>
    <w:lvl w:ilvl="0" w:tplc="57304BDA">
      <w:start w:val="1"/>
      <w:numFmt w:val="decimal"/>
      <w:lvlText w:val="%1."/>
      <w:lvlJc w:val="left"/>
      <w:pPr>
        <w:ind w:left="720" w:hanging="360"/>
      </w:pPr>
      <w:rPr>
        <w:rFonts w:hint="default"/>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DE203F6"/>
    <w:multiLevelType w:val="multilevel"/>
    <w:tmpl w:val="6A302F24"/>
    <w:lvl w:ilvl="0">
      <w:start w:val="1"/>
      <w:numFmt w:val="decimal"/>
      <w:lvlText w:val="%1."/>
      <w:lvlJc w:val="left"/>
      <w:pPr>
        <w:ind w:left="720" w:hanging="360"/>
      </w:pPr>
      <w:rPr>
        <w:rFonts w:asciiTheme="minorHAnsi" w:eastAsiaTheme="minorHAnsi" w:hAnsiTheme="minorHAnsi" w:cstheme="minorBidi"/>
        <w:b/>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3" w15:restartNumberingAfterBreak="0">
    <w:nsid w:val="607F34F3"/>
    <w:multiLevelType w:val="multilevel"/>
    <w:tmpl w:val="6A302F24"/>
    <w:lvl w:ilvl="0">
      <w:start w:val="1"/>
      <w:numFmt w:val="decimal"/>
      <w:lvlText w:val="%1."/>
      <w:lvlJc w:val="left"/>
      <w:pPr>
        <w:ind w:left="720" w:hanging="360"/>
      </w:pPr>
      <w:rPr>
        <w:rFonts w:asciiTheme="minorHAnsi" w:eastAsiaTheme="minorHAnsi" w:hAnsiTheme="minorHAnsi" w:cstheme="minorBidi"/>
        <w:b/>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4" w15:restartNumberingAfterBreak="0">
    <w:nsid w:val="6D9D5ECA"/>
    <w:multiLevelType w:val="multilevel"/>
    <w:tmpl w:val="2DB03242"/>
    <w:lvl w:ilvl="0">
      <w:start w:val="1"/>
      <w:numFmt w:val="decimal"/>
      <w:pStyle w:val="Listaconnmeros"/>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15" w15:restartNumberingAfterBreak="0">
    <w:nsid w:val="72266D8E"/>
    <w:multiLevelType w:val="multilevel"/>
    <w:tmpl w:val="1FBA88DC"/>
    <w:lvl w:ilvl="0">
      <w:start w:val="1"/>
      <w:numFmt w:val="decimal"/>
      <w:lvlText w:val="%1."/>
      <w:lvlJc w:val="left"/>
      <w:pPr>
        <w:ind w:left="720" w:hanging="360"/>
      </w:pPr>
      <w:rPr>
        <w:rFonts w:asciiTheme="minorHAnsi" w:eastAsiaTheme="minorHAnsi" w:hAnsiTheme="minorHAnsi" w:cstheme="minorBidi"/>
        <w:b/>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74511978"/>
    <w:multiLevelType w:val="multilevel"/>
    <w:tmpl w:val="AE2C6ED0"/>
    <w:lvl w:ilvl="0">
      <w:start w:val="1"/>
      <w:numFmt w:val="decimal"/>
      <w:lvlText w:val="%1."/>
      <w:lvlJc w:val="left"/>
      <w:pPr>
        <w:ind w:left="720" w:hanging="360"/>
      </w:pPr>
      <w:rPr>
        <w:rFonts w:hint="default"/>
        <w:b/>
      </w:rPr>
    </w:lvl>
    <w:lvl w:ilvl="1">
      <w:start w:val="1"/>
      <w:numFmt w:val="decimal"/>
      <w:isLgl/>
      <w:lvlText w:val="%1.%2"/>
      <w:lvlJc w:val="left"/>
      <w:pPr>
        <w:ind w:left="107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14"/>
  </w:num>
  <w:num w:numId="3">
    <w:abstractNumId w:val="0"/>
  </w:num>
  <w:num w:numId="4">
    <w:abstractNumId w:val="15"/>
  </w:num>
  <w:num w:numId="5">
    <w:abstractNumId w:val="6"/>
  </w:num>
  <w:num w:numId="6">
    <w:abstractNumId w:val="16"/>
  </w:num>
  <w:num w:numId="7">
    <w:abstractNumId w:val="3"/>
  </w:num>
  <w:num w:numId="8">
    <w:abstractNumId w:val="4"/>
  </w:num>
  <w:num w:numId="9">
    <w:abstractNumId w:val="11"/>
  </w:num>
  <w:num w:numId="10">
    <w:abstractNumId w:val="13"/>
  </w:num>
  <w:num w:numId="11">
    <w:abstractNumId w:val="7"/>
  </w:num>
  <w:num w:numId="12">
    <w:abstractNumId w:val="5"/>
  </w:num>
  <w:num w:numId="13">
    <w:abstractNumId w:val="12"/>
  </w:num>
  <w:num w:numId="14">
    <w:abstractNumId w:val="9"/>
  </w:num>
  <w:num w:numId="15">
    <w:abstractNumId w:val="2"/>
  </w:num>
  <w:num w:numId="16">
    <w:abstractNumId w:val="8"/>
  </w:num>
  <w:num w:numId="17">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A77"/>
    <w:rsid w:val="00002826"/>
    <w:rsid w:val="0002028E"/>
    <w:rsid w:val="0002754D"/>
    <w:rsid w:val="0004172E"/>
    <w:rsid w:val="000A4F59"/>
    <w:rsid w:val="000B12F3"/>
    <w:rsid w:val="000D3313"/>
    <w:rsid w:val="000D7310"/>
    <w:rsid w:val="000F72F7"/>
    <w:rsid w:val="00112FA1"/>
    <w:rsid w:val="00141A4C"/>
    <w:rsid w:val="00152F63"/>
    <w:rsid w:val="00163969"/>
    <w:rsid w:val="0017445D"/>
    <w:rsid w:val="00186632"/>
    <w:rsid w:val="001B1034"/>
    <w:rsid w:val="001B29CF"/>
    <w:rsid w:val="001C3DD0"/>
    <w:rsid w:val="001C6181"/>
    <w:rsid w:val="001C6CDD"/>
    <w:rsid w:val="001D223C"/>
    <w:rsid w:val="00216D2E"/>
    <w:rsid w:val="00223E0F"/>
    <w:rsid w:val="00233D22"/>
    <w:rsid w:val="00255A09"/>
    <w:rsid w:val="00255A0D"/>
    <w:rsid w:val="00255E27"/>
    <w:rsid w:val="002772E1"/>
    <w:rsid w:val="00280916"/>
    <w:rsid w:val="0028220F"/>
    <w:rsid w:val="00290464"/>
    <w:rsid w:val="00290D10"/>
    <w:rsid w:val="002A0D01"/>
    <w:rsid w:val="002A6794"/>
    <w:rsid w:val="002C2030"/>
    <w:rsid w:val="002E6F2E"/>
    <w:rsid w:val="002F3E6A"/>
    <w:rsid w:val="00310D0D"/>
    <w:rsid w:val="00326BE9"/>
    <w:rsid w:val="00352171"/>
    <w:rsid w:val="00356C14"/>
    <w:rsid w:val="00377246"/>
    <w:rsid w:val="0038460A"/>
    <w:rsid w:val="00384EAE"/>
    <w:rsid w:val="00384FA1"/>
    <w:rsid w:val="0039416D"/>
    <w:rsid w:val="003A44F6"/>
    <w:rsid w:val="003D43D0"/>
    <w:rsid w:val="003F40B5"/>
    <w:rsid w:val="003F57DF"/>
    <w:rsid w:val="00412AB2"/>
    <w:rsid w:val="00425E1E"/>
    <w:rsid w:val="00434CBB"/>
    <w:rsid w:val="004445A2"/>
    <w:rsid w:val="00475CF7"/>
    <w:rsid w:val="004E7278"/>
    <w:rsid w:val="00544960"/>
    <w:rsid w:val="005753E1"/>
    <w:rsid w:val="005D128B"/>
    <w:rsid w:val="00614F3B"/>
    <w:rsid w:val="00617B26"/>
    <w:rsid w:val="006218C0"/>
    <w:rsid w:val="006270A9"/>
    <w:rsid w:val="00675956"/>
    <w:rsid w:val="00681034"/>
    <w:rsid w:val="0068184F"/>
    <w:rsid w:val="00685DE4"/>
    <w:rsid w:val="00690871"/>
    <w:rsid w:val="00696A73"/>
    <w:rsid w:val="00697D2F"/>
    <w:rsid w:val="006B4A94"/>
    <w:rsid w:val="006F3DE9"/>
    <w:rsid w:val="007535AE"/>
    <w:rsid w:val="00785A0B"/>
    <w:rsid w:val="00785F3E"/>
    <w:rsid w:val="007922A7"/>
    <w:rsid w:val="007A2D0C"/>
    <w:rsid w:val="007C2D6F"/>
    <w:rsid w:val="007F11D6"/>
    <w:rsid w:val="00805FE9"/>
    <w:rsid w:val="00807DBE"/>
    <w:rsid w:val="00816216"/>
    <w:rsid w:val="008508AA"/>
    <w:rsid w:val="0085542D"/>
    <w:rsid w:val="00871D81"/>
    <w:rsid w:val="0087734B"/>
    <w:rsid w:val="008A67F6"/>
    <w:rsid w:val="008A700D"/>
    <w:rsid w:val="008E6A77"/>
    <w:rsid w:val="00913303"/>
    <w:rsid w:val="0095560B"/>
    <w:rsid w:val="0096461D"/>
    <w:rsid w:val="0097533F"/>
    <w:rsid w:val="009D5933"/>
    <w:rsid w:val="00A208C6"/>
    <w:rsid w:val="00A52DFE"/>
    <w:rsid w:val="00A67381"/>
    <w:rsid w:val="00A67B3A"/>
    <w:rsid w:val="00A7675E"/>
    <w:rsid w:val="00AA692B"/>
    <w:rsid w:val="00AC0AF7"/>
    <w:rsid w:val="00AD7F2B"/>
    <w:rsid w:val="00AE05BD"/>
    <w:rsid w:val="00B32D82"/>
    <w:rsid w:val="00B64DC4"/>
    <w:rsid w:val="00BA3BEB"/>
    <w:rsid w:val="00BA428C"/>
    <w:rsid w:val="00BB7D5C"/>
    <w:rsid w:val="00BD768D"/>
    <w:rsid w:val="00C61F8E"/>
    <w:rsid w:val="00C65474"/>
    <w:rsid w:val="00C7280E"/>
    <w:rsid w:val="00C7493F"/>
    <w:rsid w:val="00C768AE"/>
    <w:rsid w:val="00C76D6E"/>
    <w:rsid w:val="00C9172B"/>
    <w:rsid w:val="00C91FB4"/>
    <w:rsid w:val="00C965D2"/>
    <w:rsid w:val="00CC1233"/>
    <w:rsid w:val="00D12B3E"/>
    <w:rsid w:val="00D4129D"/>
    <w:rsid w:val="00D77D1B"/>
    <w:rsid w:val="00D83A26"/>
    <w:rsid w:val="00D94098"/>
    <w:rsid w:val="00DD3245"/>
    <w:rsid w:val="00E40DD7"/>
    <w:rsid w:val="00E748A9"/>
    <w:rsid w:val="00E77996"/>
    <w:rsid w:val="00E83E4B"/>
    <w:rsid w:val="00EA6E9C"/>
    <w:rsid w:val="00EA6FE5"/>
    <w:rsid w:val="00ED4508"/>
    <w:rsid w:val="00EE27BB"/>
    <w:rsid w:val="00EF72CA"/>
    <w:rsid w:val="00F01B66"/>
    <w:rsid w:val="00F45B1C"/>
    <w:rsid w:val="00F63082"/>
    <w:rsid w:val="00F72574"/>
    <w:rsid w:val="00F82545"/>
    <w:rsid w:val="00FB4DC3"/>
    <w:rsid w:val="00FC0CA3"/>
    <w:rsid w:val="00FD4FD7"/>
    <w:rsid w:val="00FD4FDA"/>
    <w:rsid w:val="00FD6F78"/>
    <w:rsid w:val="00FE11C1"/>
    <w:rsid w:val="00FE196D"/>
    <w:rsid w:val="00FE438D"/>
    <w:rsid w:val="00FE7F59"/>
    <w:rsid w:val="00FF5C90"/>
    <w:rsid w:val="00FF64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A6A620"/>
  <w15:chartTrackingRefBased/>
  <w15:docId w15:val="{4FB4FD1C-51AB-4705-9441-543E9E00E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22"/>
        <w:szCs w:val="22"/>
        <w:lang w:val="es-ES" w:eastAsia="ja-JP" w:bidi="ar-SA"/>
      </w:rPr>
    </w:rPrDefault>
    <w:pPrDefault>
      <w:pPr>
        <w:spacing w:after="2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29CF"/>
  </w:style>
  <w:style w:type="paragraph" w:styleId="Ttulo1">
    <w:name w:val="heading 1"/>
    <w:basedOn w:val="Normal"/>
    <w:link w:val="Ttulo1C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Ttulo2">
    <w:name w:val="heading 2"/>
    <w:basedOn w:val="Normal"/>
    <w:next w:val="Normal"/>
    <w:link w:val="Ttulo2C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Ttulo8">
    <w:name w:val="heading 8"/>
    <w:basedOn w:val="Normal"/>
    <w:next w:val="Normal"/>
    <w:link w:val="Ttulo8C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tuloCar">
    <w:name w:val="Título Car"/>
    <w:basedOn w:val="Fuentedeprrafopredeter"/>
    <w:link w:val="Ttulo"/>
    <w:uiPriority w:val="1"/>
    <w:rsid w:val="00C61F8E"/>
    <w:rPr>
      <w:rFonts w:asciiTheme="majorHAnsi" w:eastAsiaTheme="majorEastAsia" w:hAnsiTheme="majorHAnsi" w:cstheme="majorBidi"/>
      <w:color w:val="2A7B88" w:themeColor="accent1" w:themeShade="BF"/>
      <w:kern w:val="28"/>
      <w:sz w:val="56"/>
    </w:rPr>
  </w:style>
  <w:style w:type="character" w:styleId="Textodelmarcadordeposicin">
    <w:name w:val="Placeholder Text"/>
    <w:basedOn w:val="Fuentedeprrafopredeter"/>
    <w:uiPriority w:val="99"/>
    <w:semiHidden/>
    <w:rsid w:val="00E83E4B"/>
    <w:rPr>
      <w:color w:val="393939" w:themeColor="text2" w:themeShade="BF"/>
    </w:rPr>
  </w:style>
  <w:style w:type="paragraph" w:styleId="Listaconvietas">
    <w:name w:val="List Bullet"/>
    <w:basedOn w:val="Normal"/>
    <w:uiPriority w:val="10"/>
    <w:unhideWhenUsed/>
    <w:qFormat/>
    <w:rsid w:val="0087734B"/>
    <w:pPr>
      <w:numPr>
        <w:numId w:val="1"/>
      </w:numPr>
      <w:spacing w:line="288" w:lineRule="auto"/>
      <w:contextualSpacing/>
    </w:pPr>
  </w:style>
  <w:style w:type="paragraph" w:styleId="Encabezado">
    <w:name w:val="header"/>
    <w:basedOn w:val="Normal"/>
    <w:link w:val="EncabezadoCar"/>
    <w:uiPriority w:val="99"/>
    <w:unhideWhenUsed/>
    <w:pPr>
      <w:spacing w:after="0"/>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rsid w:val="00681034"/>
    <w:pPr>
      <w:spacing w:after="0"/>
      <w:jc w:val="right"/>
    </w:pPr>
    <w:rPr>
      <w:color w:val="2A7B88" w:themeColor="accent1" w:themeShade="BF"/>
    </w:rPr>
  </w:style>
  <w:style w:type="character" w:customStyle="1" w:styleId="PiedepginaCar">
    <w:name w:val="Pie de página Car"/>
    <w:basedOn w:val="Fuentedeprrafopredeter"/>
    <w:link w:val="Piedepgina"/>
    <w:uiPriority w:val="99"/>
    <w:rsid w:val="00681034"/>
    <w:rPr>
      <w:color w:val="2A7B88" w:themeColor="accent1" w:themeShade="BF"/>
    </w:rPr>
  </w:style>
  <w:style w:type="character" w:customStyle="1" w:styleId="Ttulo1Car">
    <w:name w:val="Título 1 Car"/>
    <w:basedOn w:val="Fuentedeprrafopredeter"/>
    <w:link w:val="Ttulo1"/>
    <w:uiPriority w:val="9"/>
    <w:rsid w:val="001B29CF"/>
    <w:rPr>
      <w:rFonts w:asciiTheme="majorHAnsi" w:eastAsiaTheme="majorEastAsia" w:hAnsiTheme="majorHAnsi" w:cstheme="majorBidi"/>
      <w:b/>
      <w:color w:val="2A7B88" w:themeColor="accent1" w:themeShade="BF"/>
      <w:sz w:val="28"/>
      <w:szCs w:val="32"/>
    </w:rPr>
  </w:style>
  <w:style w:type="character" w:customStyle="1" w:styleId="Ttulo2Car">
    <w:name w:val="Título 2 Car"/>
    <w:basedOn w:val="Fuentedeprrafopredeter"/>
    <w:link w:val="Ttulo2"/>
    <w:uiPriority w:val="9"/>
    <w:rsid w:val="001B29CF"/>
    <w:rPr>
      <w:rFonts w:asciiTheme="majorHAnsi" w:eastAsiaTheme="majorEastAsia" w:hAnsiTheme="majorHAnsi" w:cstheme="majorBidi"/>
      <w:b/>
      <w:caps/>
      <w:color w:val="262626" w:themeColor="text1" w:themeTint="D9"/>
      <w:sz w:val="24"/>
      <w:szCs w:val="26"/>
    </w:rPr>
  </w:style>
  <w:style w:type="paragraph" w:styleId="TtuloTDC">
    <w:name w:val="TOC Heading"/>
    <w:basedOn w:val="Ttulo1"/>
    <w:next w:val="Normal"/>
    <w:uiPriority w:val="39"/>
    <w:semiHidden/>
    <w:unhideWhenUsed/>
    <w:qFormat/>
    <w:pPr>
      <w:contextualSpacing w:val="0"/>
      <w:outlineLvl w:val="9"/>
    </w:pPr>
  </w:style>
  <w:style w:type="character" w:styleId="nfasisintenso">
    <w:name w:val="Intense Emphasis"/>
    <w:basedOn w:val="Fuentedeprrafopredeter"/>
    <w:uiPriority w:val="21"/>
    <w:semiHidden/>
    <w:unhideWhenUsed/>
    <w:qFormat/>
    <w:rPr>
      <w:i/>
      <w:iCs/>
      <w:color w:val="2A7B88" w:themeColor="accent1" w:themeShade="BF"/>
    </w:rPr>
  </w:style>
  <w:style w:type="character" w:styleId="Referenciaintensa">
    <w:name w:val="Intense Reference"/>
    <w:basedOn w:val="Fuentedeprrafopredeter"/>
    <w:uiPriority w:val="32"/>
    <w:semiHidden/>
    <w:unhideWhenUsed/>
    <w:qFormat/>
    <w:rPr>
      <w:b/>
      <w:bCs/>
      <w:caps w:val="0"/>
      <w:smallCaps/>
      <w:color w:val="2A7B88" w:themeColor="accent1" w:themeShade="BF"/>
      <w:spacing w:val="5"/>
    </w:rPr>
  </w:style>
  <w:style w:type="paragraph" w:styleId="Citadestacada">
    <w:name w:val="Intense Quote"/>
    <w:basedOn w:val="Normal"/>
    <w:next w:val="Normal"/>
    <w:link w:val="CitadestacadaC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CitadestacadaCar">
    <w:name w:val="Cita destacada Car"/>
    <w:basedOn w:val="Fuentedeprrafopredeter"/>
    <w:link w:val="Citadestacada"/>
    <w:uiPriority w:val="30"/>
    <w:semiHidden/>
    <w:rPr>
      <w:i/>
      <w:iCs/>
      <w:color w:val="2A7B88" w:themeColor="accent1" w:themeShade="BF"/>
    </w:rPr>
  </w:style>
  <w:style w:type="paragraph" w:styleId="Listaconnmeros">
    <w:name w:val="List Number"/>
    <w:basedOn w:val="Normal"/>
    <w:uiPriority w:val="11"/>
    <w:qFormat/>
    <w:rsid w:val="0087734B"/>
    <w:pPr>
      <w:numPr>
        <w:numId w:val="2"/>
      </w:numPr>
      <w:spacing w:line="288" w:lineRule="auto"/>
      <w:contextualSpacing/>
    </w:pPr>
  </w:style>
  <w:style w:type="character" w:styleId="Hipervnculovisitado">
    <w:name w:val="FollowedHyperlink"/>
    <w:basedOn w:val="Fuentedeprrafopredeter"/>
    <w:uiPriority w:val="99"/>
    <w:semiHidden/>
    <w:unhideWhenUsed/>
    <w:rsid w:val="00E83E4B"/>
    <w:rPr>
      <w:color w:val="7B4968" w:themeColor="accent5" w:themeShade="BF"/>
      <w:u w:val="single"/>
    </w:rPr>
  </w:style>
  <w:style w:type="character" w:styleId="Hipervnculo">
    <w:name w:val="Hyperlink"/>
    <w:basedOn w:val="Fuentedeprrafopredeter"/>
    <w:uiPriority w:val="99"/>
    <w:semiHidden/>
    <w:unhideWhenUsed/>
    <w:rsid w:val="00E83E4B"/>
    <w:rPr>
      <w:color w:val="2A7B88" w:themeColor="accent1" w:themeShade="BF"/>
      <w:u w:val="single"/>
    </w:rPr>
  </w:style>
  <w:style w:type="paragraph" w:styleId="Textoindependiente3">
    <w:name w:val="Body Text 3"/>
    <w:basedOn w:val="Normal"/>
    <w:link w:val="Textoindependiente3Car"/>
    <w:uiPriority w:val="99"/>
    <w:semiHidden/>
    <w:unhideWhenUsed/>
    <w:rsid w:val="00E83E4B"/>
    <w:pPr>
      <w:spacing w:after="120"/>
    </w:pPr>
    <w:rPr>
      <w:szCs w:val="16"/>
    </w:rPr>
  </w:style>
  <w:style w:type="character" w:customStyle="1" w:styleId="Textoindependiente3Car">
    <w:name w:val="Texto independiente 3 Car"/>
    <w:basedOn w:val="Fuentedeprrafopredeter"/>
    <w:link w:val="Textoindependiente3"/>
    <w:uiPriority w:val="99"/>
    <w:semiHidden/>
    <w:rsid w:val="00E83E4B"/>
    <w:rPr>
      <w:szCs w:val="16"/>
    </w:rPr>
  </w:style>
  <w:style w:type="paragraph" w:styleId="Textodebloque">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Sangra3detindependiente">
    <w:name w:val="Body Text Indent 3"/>
    <w:basedOn w:val="Normal"/>
    <w:link w:val="Sangra3detindependienteCar"/>
    <w:uiPriority w:val="99"/>
    <w:semiHidden/>
    <w:unhideWhenUsed/>
    <w:rsid w:val="00E83E4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E83E4B"/>
    <w:rPr>
      <w:szCs w:val="16"/>
    </w:rPr>
  </w:style>
  <w:style w:type="character" w:styleId="Refdecomentario">
    <w:name w:val="annotation reference"/>
    <w:basedOn w:val="Fuentedeprrafopredeter"/>
    <w:uiPriority w:val="99"/>
    <w:semiHidden/>
    <w:unhideWhenUsed/>
    <w:rsid w:val="0028220F"/>
    <w:rPr>
      <w:sz w:val="22"/>
      <w:szCs w:val="16"/>
    </w:rPr>
  </w:style>
  <w:style w:type="paragraph" w:styleId="Mapadeldocumento">
    <w:name w:val="Document Map"/>
    <w:basedOn w:val="Normal"/>
    <w:link w:val="MapadeldocumentoCar"/>
    <w:uiPriority w:val="99"/>
    <w:semiHidden/>
    <w:unhideWhenUsed/>
    <w:rsid w:val="00E83E4B"/>
    <w:pPr>
      <w:spacing w:after="0"/>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E83E4B"/>
    <w:rPr>
      <w:rFonts w:ascii="Segoe UI" w:hAnsi="Segoe UI" w:cs="Segoe UI"/>
      <w:szCs w:val="16"/>
    </w:rPr>
  </w:style>
  <w:style w:type="character" w:customStyle="1" w:styleId="Ttulo8Car">
    <w:name w:val="Título 8 Car"/>
    <w:basedOn w:val="Fuentedeprrafopredeter"/>
    <w:link w:val="Ttulo8"/>
    <w:uiPriority w:val="9"/>
    <w:semiHidden/>
    <w:rsid w:val="0028220F"/>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28220F"/>
    <w:rPr>
      <w:rFonts w:asciiTheme="majorHAnsi" w:eastAsiaTheme="majorEastAsia" w:hAnsiTheme="majorHAnsi" w:cstheme="majorBidi"/>
      <w:i/>
      <w:iCs/>
      <w:color w:val="272727" w:themeColor="text1" w:themeTint="D8"/>
      <w:szCs w:val="21"/>
    </w:rPr>
  </w:style>
  <w:style w:type="paragraph" w:styleId="Descripcin">
    <w:name w:val="caption"/>
    <w:basedOn w:val="Normal"/>
    <w:next w:val="Normal"/>
    <w:uiPriority w:val="35"/>
    <w:semiHidden/>
    <w:unhideWhenUsed/>
    <w:qFormat/>
    <w:rsid w:val="0028220F"/>
    <w:pPr>
      <w:spacing w:after="200"/>
    </w:pPr>
    <w:rPr>
      <w:i/>
      <w:iCs/>
      <w:color w:val="4D4D4D" w:themeColor="text2"/>
      <w:szCs w:val="18"/>
    </w:rPr>
  </w:style>
  <w:style w:type="paragraph" w:styleId="Textodeglobo">
    <w:name w:val="Balloon Text"/>
    <w:basedOn w:val="Normal"/>
    <w:link w:val="TextodegloboCar"/>
    <w:uiPriority w:val="99"/>
    <w:semiHidden/>
    <w:unhideWhenUsed/>
    <w:rsid w:val="0028220F"/>
    <w:pPr>
      <w:spacing w:after="0"/>
    </w:pPr>
    <w:rPr>
      <w:rFonts w:ascii="Segoe UI" w:hAnsi="Segoe UI" w:cs="Segoe UI"/>
      <w:szCs w:val="18"/>
    </w:rPr>
  </w:style>
  <w:style w:type="character" w:customStyle="1" w:styleId="TextodegloboCar">
    <w:name w:val="Texto de globo Car"/>
    <w:basedOn w:val="Fuentedeprrafopredeter"/>
    <w:link w:val="Textodeglobo"/>
    <w:uiPriority w:val="99"/>
    <w:semiHidden/>
    <w:rsid w:val="0028220F"/>
    <w:rPr>
      <w:rFonts w:ascii="Segoe UI" w:hAnsi="Segoe UI" w:cs="Segoe UI"/>
      <w:szCs w:val="18"/>
    </w:rPr>
  </w:style>
  <w:style w:type="paragraph" w:styleId="Textocomentario">
    <w:name w:val="annotation text"/>
    <w:basedOn w:val="Normal"/>
    <w:link w:val="TextocomentarioCar"/>
    <w:uiPriority w:val="99"/>
    <w:semiHidden/>
    <w:unhideWhenUsed/>
    <w:rsid w:val="0028220F"/>
    <w:rPr>
      <w:szCs w:val="20"/>
    </w:rPr>
  </w:style>
  <w:style w:type="character" w:customStyle="1" w:styleId="TextocomentarioCar">
    <w:name w:val="Texto comentario Car"/>
    <w:basedOn w:val="Fuentedeprrafopredeter"/>
    <w:link w:val="Textocomentario"/>
    <w:uiPriority w:val="99"/>
    <w:semiHidden/>
    <w:rsid w:val="0028220F"/>
    <w:rPr>
      <w:szCs w:val="20"/>
    </w:rPr>
  </w:style>
  <w:style w:type="paragraph" w:styleId="Asuntodelcomentario">
    <w:name w:val="annotation subject"/>
    <w:basedOn w:val="Textocomentario"/>
    <w:next w:val="Textocomentario"/>
    <w:link w:val="AsuntodelcomentarioCar"/>
    <w:uiPriority w:val="99"/>
    <w:semiHidden/>
    <w:unhideWhenUsed/>
    <w:rsid w:val="0028220F"/>
    <w:rPr>
      <w:b/>
      <w:bCs/>
    </w:rPr>
  </w:style>
  <w:style w:type="character" w:customStyle="1" w:styleId="AsuntodelcomentarioCar">
    <w:name w:val="Asunto del comentario Car"/>
    <w:basedOn w:val="TextocomentarioCar"/>
    <w:link w:val="Asuntodelcomentario"/>
    <w:uiPriority w:val="99"/>
    <w:semiHidden/>
    <w:rsid w:val="0028220F"/>
    <w:rPr>
      <w:b/>
      <w:bCs/>
      <w:szCs w:val="20"/>
    </w:rPr>
  </w:style>
  <w:style w:type="paragraph" w:styleId="Textonotaalfinal">
    <w:name w:val="endnote text"/>
    <w:basedOn w:val="Normal"/>
    <w:link w:val="TextonotaalfinalCar"/>
    <w:uiPriority w:val="99"/>
    <w:semiHidden/>
    <w:unhideWhenUsed/>
    <w:rsid w:val="0028220F"/>
    <w:pPr>
      <w:spacing w:after="0"/>
    </w:pPr>
    <w:rPr>
      <w:szCs w:val="20"/>
    </w:rPr>
  </w:style>
  <w:style w:type="character" w:customStyle="1" w:styleId="TextonotaalfinalCar">
    <w:name w:val="Texto nota al final Car"/>
    <w:basedOn w:val="Fuentedeprrafopredeter"/>
    <w:link w:val="Textonotaalfinal"/>
    <w:uiPriority w:val="99"/>
    <w:semiHidden/>
    <w:rsid w:val="0028220F"/>
    <w:rPr>
      <w:szCs w:val="20"/>
    </w:rPr>
  </w:style>
  <w:style w:type="paragraph" w:styleId="Remitedesobre">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28220F"/>
    <w:pPr>
      <w:spacing w:after="0"/>
    </w:pPr>
    <w:rPr>
      <w:szCs w:val="20"/>
    </w:rPr>
  </w:style>
  <w:style w:type="character" w:customStyle="1" w:styleId="TextonotapieCar">
    <w:name w:val="Texto nota pie Car"/>
    <w:basedOn w:val="Fuentedeprrafopredeter"/>
    <w:link w:val="Textonotapie"/>
    <w:uiPriority w:val="99"/>
    <w:semiHidden/>
    <w:rsid w:val="0028220F"/>
    <w:rPr>
      <w:szCs w:val="20"/>
    </w:rPr>
  </w:style>
  <w:style w:type="character" w:styleId="CdigoHTML">
    <w:name w:val="HTML Code"/>
    <w:basedOn w:val="Fuentedeprrafopredeter"/>
    <w:uiPriority w:val="99"/>
    <w:semiHidden/>
    <w:unhideWhenUsed/>
    <w:rsid w:val="0028220F"/>
    <w:rPr>
      <w:rFonts w:ascii="Consolas" w:hAnsi="Consolas"/>
      <w:sz w:val="22"/>
      <w:szCs w:val="20"/>
    </w:rPr>
  </w:style>
  <w:style w:type="character" w:styleId="TecladoHTML">
    <w:name w:val="HTML Keyboard"/>
    <w:basedOn w:val="Fuentedeprrafopredeter"/>
    <w:uiPriority w:val="99"/>
    <w:semiHidden/>
    <w:unhideWhenUsed/>
    <w:rsid w:val="0028220F"/>
    <w:rPr>
      <w:rFonts w:ascii="Consolas" w:hAnsi="Consolas"/>
      <w:sz w:val="22"/>
      <w:szCs w:val="20"/>
    </w:rPr>
  </w:style>
  <w:style w:type="paragraph" w:styleId="HTMLconformatoprevio">
    <w:name w:val="HTML Preformatted"/>
    <w:basedOn w:val="Normal"/>
    <w:link w:val="HTMLconformatoprevioCar"/>
    <w:uiPriority w:val="99"/>
    <w:semiHidden/>
    <w:unhideWhenUsed/>
    <w:rsid w:val="0028220F"/>
    <w:pPr>
      <w:spacing w:after="0"/>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28220F"/>
    <w:rPr>
      <w:rFonts w:ascii="Consolas" w:hAnsi="Consolas"/>
      <w:szCs w:val="20"/>
    </w:rPr>
  </w:style>
  <w:style w:type="character" w:styleId="MquinadeescribirHTML">
    <w:name w:val="HTML Typewriter"/>
    <w:basedOn w:val="Fuentedeprrafopredeter"/>
    <w:uiPriority w:val="99"/>
    <w:semiHidden/>
    <w:unhideWhenUsed/>
    <w:rsid w:val="0028220F"/>
    <w:rPr>
      <w:rFonts w:ascii="Consolas" w:hAnsi="Consolas"/>
      <w:sz w:val="22"/>
      <w:szCs w:val="20"/>
    </w:rPr>
  </w:style>
  <w:style w:type="paragraph" w:styleId="Textomacro">
    <w:name w:val="macro"/>
    <w:link w:val="TextomacroC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28220F"/>
    <w:rPr>
      <w:rFonts w:ascii="Consolas" w:hAnsi="Consolas"/>
      <w:szCs w:val="20"/>
    </w:rPr>
  </w:style>
  <w:style w:type="paragraph" w:styleId="Textosinformato">
    <w:name w:val="Plain Text"/>
    <w:basedOn w:val="Normal"/>
    <w:link w:val="TextosinformatoCar"/>
    <w:uiPriority w:val="99"/>
    <w:semiHidden/>
    <w:unhideWhenUsed/>
    <w:rsid w:val="0028220F"/>
    <w:pPr>
      <w:spacing w:after="0"/>
    </w:pPr>
    <w:rPr>
      <w:rFonts w:ascii="Consolas" w:hAnsi="Consolas"/>
      <w:szCs w:val="21"/>
    </w:rPr>
  </w:style>
  <w:style w:type="character" w:customStyle="1" w:styleId="TextosinformatoCar">
    <w:name w:val="Texto sin formato Car"/>
    <w:basedOn w:val="Fuentedeprrafopredeter"/>
    <w:link w:val="Textosinformato"/>
    <w:uiPriority w:val="99"/>
    <w:semiHidden/>
    <w:rsid w:val="0028220F"/>
    <w:rPr>
      <w:rFonts w:ascii="Consolas" w:hAnsi="Consolas"/>
      <w:szCs w:val="21"/>
    </w:rPr>
  </w:style>
  <w:style w:type="paragraph" w:styleId="Prrafodelista">
    <w:name w:val="List Paragraph"/>
    <w:basedOn w:val="Normal"/>
    <w:uiPriority w:val="34"/>
    <w:qFormat/>
    <w:rsid w:val="004445A2"/>
    <w:pPr>
      <w:spacing w:after="160" w:line="259" w:lineRule="auto"/>
      <w:ind w:left="720"/>
      <w:contextualSpacing/>
    </w:pPr>
    <w:rPr>
      <w:rFonts w:eastAsiaTheme="minorHAnsi"/>
      <w:color w:val="auto"/>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AppData\Roaming\Microsoft\Templates\Curr&#237;culum%20v&#237;tae%20(color).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1E8A2-1BE4-4062-AAC0-994191014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Currículum vítae (color).dotx</Template>
  <TotalTime>797</TotalTime>
  <Pages>4</Pages>
  <Words>1053</Words>
  <Characters>5792</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83</cp:revision>
  <dcterms:created xsi:type="dcterms:W3CDTF">2018-09-23T02:41:00Z</dcterms:created>
  <dcterms:modified xsi:type="dcterms:W3CDTF">2018-10-09T04:36:00Z</dcterms:modified>
  <cp:version/>
</cp:coreProperties>
</file>