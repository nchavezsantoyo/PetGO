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771D6E" w:rsidP="00912A80">
      <w:pPr>
        <w:pStyle w:val="Ttulo"/>
        <w:jc w:val="both"/>
      </w:pPr>
      <w:r>
        <w:t>Especificación de Requ</w:t>
      </w:r>
      <w:r w:rsidR="00912A80">
        <w:t>isitos</w:t>
      </w:r>
      <w:r>
        <w:t xml:space="preserve"> de Software</w:t>
      </w:r>
    </w:p>
    <w:p w:rsidR="00771D6E" w:rsidRDefault="00771D6E" w:rsidP="00771D6E">
      <w:pPr>
        <w:jc w:val="both"/>
      </w:pPr>
      <w:r>
        <w:t>Tras</w:t>
      </w:r>
      <w:r w:rsidRPr="009A3784">
        <w:t xml:space="preserve"> haberse realizado </w:t>
      </w:r>
      <w:r>
        <w:t>un</w:t>
      </w:r>
      <w:r w:rsidRPr="009A3784">
        <w:t xml:space="preserve"> análisis previo, se determinar</w:t>
      </w:r>
      <w:r>
        <w:t>on</w:t>
      </w:r>
      <w:r w:rsidRPr="009A3784">
        <w:t xml:space="preserve"> los requerimientos del sistema con el objetivo de mejorar el proceso de adopciones de mascotas. Estos </w:t>
      </w:r>
      <w:r w:rsidR="00912A80">
        <w:t>requisitos</w:t>
      </w:r>
      <w:r w:rsidRPr="009A3784">
        <w:t xml:space="preserve"> </w:t>
      </w:r>
      <w:r>
        <w:t>están</w:t>
      </w:r>
      <w:r w:rsidRPr="009A3784">
        <w:t xml:space="preserve"> clasifica</w:t>
      </w:r>
      <w:r>
        <w:t>dos</w:t>
      </w:r>
      <w:r w:rsidRPr="009A3784">
        <w:t xml:space="preserve"> e</w:t>
      </w:r>
      <w:r>
        <w:t>n</w:t>
      </w:r>
      <w:r w:rsidRPr="009A3784">
        <w:t xml:space="preserve"> funcionales y no funcionales, </w:t>
      </w:r>
      <w:r>
        <w:t>estos</w:t>
      </w:r>
      <w:r w:rsidRPr="009A3784">
        <w:t xml:space="preserve"> se describen a continuación:</w:t>
      </w:r>
    </w:p>
    <w:p w:rsidR="00771D6E" w:rsidRDefault="00771D6E" w:rsidP="00771D6E">
      <w:pPr>
        <w:jc w:val="both"/>
      </w:pPr>
    </w:p>
    <w:tbl>
      <w:tblPr>
        <w:tblStyle w:val="Tablaconcuadrcula"/>
        <w:tblpPr w:leftFromText="141" w:rightFromText="141" w:vertAnchor="page" w:horzAnchor="margin" w:tblpY="3915"/>
        <w:tblW w:w="5000" w:type="pct"/>
        <w:tblLook w:val="04A0" w:firstRow="1" w:lastRow="0" w:firstColumn="1" w:lastColumn="0" w:noHBand="0" w:noVBand="1"/>
      </w:tblPr>
      <w:tblGrid>
        <w:gridCol w:w="1026"/>
        <w:gridCol w:w="8567"/>
      </w:tblGrid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jc w:val="center"/>
              <w:rPr>
                <w:b/>
                <w:sz w:val="20"/>
                <w:szCs w:val="20"/>
              </w:rPr>
            </w:pPr>
            <w:bookmarkStart w:id="0" w:name="_Hlk525462078"/>
            <w:r w:rsidRPr="00771D6E">
              <w:rPr>
                <w:b/>
                <w:sz w:val="20"/>
                <w:szCs w:val="20"/>
              </w:rPr>
              <w:t>CÓDIGO</w:t>
            </w:r>
          </w:p>
        </w:tc>
        <w:tc>
          <w:tcPr>
            <w:tcW w:w="4465" w:type="pct"/>
            <w:vAlign w:val="center"/>
          </w:tcPr>
          <w:p w:rsidR="00771D6E" w:rsidRPr="00771D6E" w:rsidRDefault="00912A80" w:rsidP="00771D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RF01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La aplicación debe contar con la opción de crear un perfil de usuario al iniciar por primera vez.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RF02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La aplicación m</w:t>
            </w:r>
            <w:r w:rsidR="00610E5C">
              <w:rPr>
                <w:sz w:val="20"/>
                <w:szCs w:val="20"/>
              </w:rPr>
              <w:t>uestra</w:t>
            </w:r>
            <w:r w:rsidRPr="00771D6E">
              <w:rPr>
                <w:sz w:val="20"/>
                <w:szCs w:val="20"/>
              </w:rPr>
              <w:t xml:space="preserve"> únicamente contenido a usuarios dados de alta.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RF05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permite</w:t>
            </w:r>
            <w:r w:rsidRPr="00771D6E">
              <w:rPr>
                <w:sz w:val="20"/>
                <w:szCs w:val="20"/>
              </w:rPr>
              <w:t xml:space="preserve"> al usuario visualizar información de una mascota extraviada.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RF06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permite</w:t>
            </w:r>
            <w:r w:rsidRPr="00771D6E">
              <w:rPr>
                <w:sz w:val="20"/>
                <w:szCs w:val="20"/>
              </w:rPr>
              <w:t xml:space="preserve"> al usuario agregar una mascota extraviada con </w:t>
            </w:r>
            <w:r w:rsidR="007739F8">
              <w:rPr>
                <w:sz w:val="20"/>
                <w:szCs w:val="20"/>
              </w:rPr>
              <w:t>su</w:t>
            </w:r>
            <w:r w:rsidR="00592721">
              <w:rPr>
                <w:sz w:val="20"/>
                <w:szCs w:val="20"/>
              </w:rPr>
              <w:t xml:space="preserve"> especie,</w:t>
            </w:r>
            <w:r w:rsidR="007739F8">
              <w:rPr>
                <w:sz w:val="20"/>
                <w:szCs w:val="20"/>
              </w:rPr>
              <w:t xml:space="preserve"> tamaño, sexo</w:t>
            </w:r>
            <w:r w:rsidR="006C2C97">
              <w:rPr>
                <w:sz w:val="20"/>
                <w:szCs w:val="20"/>
              </w:rPr>
              <w:t>,</w:t>
            </w:r>
            <w:r w:rsidR="007739F8">
              <w:rPr>
                <w:sz w:val="20"/>
                <w:szCs w:val="20"/>
              </w:rPr>
              <w:t xml:space="preserve"> </w:t>
            </w:r>
            <w:r w:rsidR="00A475AB">
              <w:rPr>
                <w:sz w:val="20"/>
                <w:szCs w:val="20"/>
              </w:rPr>
              <w:t xml:space="preserve">edad, </w:t>
            </w:r>
            <w:bookmarkStart w:id="1" w:name="_GoBack"/>
            <w:bookmarkEnd w:id="1"/>
            <w:r w:rsidR="007739F8">
              <w:rPr>
                <w:sz w:val="20"/>
                <w:szCs w:val="20"/>
              </w:rPr>
              <w:t>foto</w:t>
            </w:r>
            <w:r w:rsidR="006C2C97">
              <w:rPr>
                <w:sz w:val="20"/>
                <w:szCs w:val="20"/>
              </w:rPr>
              <w:t xml:space="preserve"> y descripción</w:t>
            </w:r>
            <w:r w:rsidRPr="00771D6E">
              <w:rPr>
                <w:sz w:val="20"/>
                <w:szCs w:val="20"/>
              </w:rPr>
              <w:t>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RF07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permite</w:t>
            </w:r>
            <w:r w:rsidRPr="00771D6E">
              <w:rPr>
                <w:sz w:val="20"/>
                <w:szCs w:val="20"/>
              </w:rPr>
              <w:t xml:space="preserve"> al usuario </w:t>
            </w:r>
            <w:r w:rsidR="00E3207F">
              <w:rPr>
                <w:sz w:val="20"/>
                <w:szCs w:val="20"/>
              </w:rPr>
              <w:t>recibir notificaciones de mascotas perdidas</w:t>
            </w:r>
            <w:r w:rsidRPr="00771D6E">
              <w:rPr>
                <w:sz w:val="20"/>
                <w:szCs w:val="20"/>
              </w:rPr>
              <w:t>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RF08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permite</w:t>
            </w:r>
            <w:r w:rsidRPr="00771D6E">
              <w:rPr>
                <w:sz w:val="20"/>
                <w:szCs w:val="20"/>
              </w:rPr>
              <w:t xml:space="preserve"> al usuario ver todos los avisos de los demás usuarios.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RF09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El usuario </w:t>
            </w:r>
            <w:r w:rsidR="00610E5C">
              <w:rPr>
                <w:sz w:val="20"/>
                <w:szCs w:val="20"/>
              </w:rPr>
              <w:t>puede</w:t>
            </w:r>
            <w:r w:rsidRPr="00771D6E">
              <w:rPr>
                <w:sz w:val="20"/>
                <w:szCs w:val="20"/>
              </w:rPr>
              <w:t xml:space="preserve"> eliminar únicamente los avisos realizados por él.</w:t>
            </w:r>
          </w:p>
        </w:tc>
      </w:tr>
      <w:tr w:rsidR="00056C7F" w:rsidRPr="00771D6E" w:rsidTr="00771D6E">
        <w:tc>
          <w:tcPr>
            <w:tcW w:w="535" w:type="pct"/>
            <w:vAlign w:val="center"/>
          </w:tcPr>
          <w:p w:rsidR="00056C7F" w:rsidRPr="00771D6E" w:rsidRDefault="00056C7F" w:rsidP="00771D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RF10</w:t>
            </w:r>
          </w:p>
        </w:tc>
        <w:tc>
          <w:tcPr>
            <w:tcW w:w="4465" w:type="pct"/>
            <w:vAlign w:val="center"/>
          </w:tcPr>
          <w:p w:rsidR="00056C7F" w:rsidRPr="00771D6E" w:rsidRDefault="00056C7F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El usuario </w:t>
            </w:r>
            <w:r>
              <w:rPr>
                <w:sz w:val="20"/>
                <w:szCs w:val="20"/>
              </w:rPr>
              <w:t>puede</w:t>
            </w:r>
            <w:r w:rsidRPr="00771D6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editar</w:t>
            </w:r>
            <w:r w:rsidRPr="00771D6E">
              <w:rPr>
                <w:sz w:val="20"/>
                <w:szCs w:val="20"/>
              </w:rPr>
              <w:t xml:space="preserve"> únicamente los avisos realizados por él.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RF1</w:t>
            </w:r>
            <w:r w:rsidR="003A2539">
              <w:rPr>
                <w:sz w:val="20"/>
                <w:szCs w:val="20"/>
              </w:rPr>
              <w:t>1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permite</w:t>
            </w:r>
            <w:r w:rsidRPr="00771D6E">
              <w:rPr>
                <w:sz w:val="20"/>
                <w:szCs w:val="20"/>
              </w:rPr>
              <w:t xml:space="preserve"> al usuario hacer una p</w:t>
            </w:r>
            <w:r w:rsidR="00E3207F">
              <w:rPr>
                <w:sz w:val="20"/>
                <w:szCs w:val="20"/>
              </w:rPr>
              <w:t>ublicación acerca de una mascota que haya encontrado</w:t>
            </w:r>
            <w:r w:rsidRPr="00771D6E">
              <w:rPr>
                <w:sz w:val="20"/>
                <w:szCs w:val="20"/>
              </w:rPr>
              <w:t>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RF1</w:t>
            </w:r>
            <w:r w:rsidR="003A2539">
              <w:rPr>
                <w:sz w:val="20"/>
                <w:szCs w:val="20"/>
              </w:rPr>
              <w:t>2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permite</w:t>
            </w:r>
            <w:r w:rsidRPr="00771D6E">
              <w:rPr>
                <w:sz w:val="20"/>
                <w:szCs w:val="20"/>
              </w:rPr>
              <w:t xml:space="preserve"> al usuario </w:t>
            </w:r>
            <w:r w:rsidR="00E3207F">
              <w:rPr>
                <w:sz w:val="20"/>
                <w:szCs w:val="20"/>
              </w:rPr>
              <w:t>filtrar la búsqueda en base a su ubicación</w:t>
            </w:r>
            <w:r w:rsidRPr="00771D6E">
              <w:rPr>
                <w:sz w:val="20"/>
                <w:szCs w:val="20"/>
              </w:rPr>
              <w:t>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RF1</w:t>
            </w:r>
            <w:r w:rsidR="003A2539">
              <w:rPr>
                <w:sz w:val="20"/>
                <w:szCs w:val="20"/>
              </w:rPr>
              <w:t>3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debe</w:t>
            </w:r>
            <w:r w:rsidRPr="00771D6E">
              <w:rPr>
                <w:sz w:val="20"/>
                <w:szCs w:val="20"/>
              </w:rPr>
              <w:t xml:space="preserve"> cambiar el estado de la mascota</w:t>
            </w:r>
            <w:r w:rsidR="006419CE">
              <w:rPr>
                <w:sz w:val="20"/>
                <w:szCs w:val="20"/>
              </w:rPr>
              <w:t xml:space="preserve"> </w:t>
            </w:r>
            <w:r w:rsidR="00F63DB7">
              <w:rPr>
                <w:sz w:val="20"/>
                <w:szCs w:val="20"/>
              </w:rPr>
              <w:t>perdida</w:t>
            </w:r>
            <w:r w:rsidRPr="00771D6E">
              <w:rPr>
                <w:sz w:val="20"/>
                <w:szCs w:val="20"/>
              </w:rPr>
              <w:t xml:space="preserve"> a mascota </w:t>
            </w:r>
            <w:r w:rsidR="006419CE">
              <w:rPr>
                <w:sz w:val="20"/>
                <w:szCs w:val="20"/>
              </w:rPr>
              <w:t>encontrada</w:t>
            </w:r>
            <w:r w:rsidRPr="00771D6E">
              <w:rPr>
                <w:sz w:val="20"/>
                <w:szCs w:val="20"/>
              </w:rPr>
              <w:t xml:space="preserve"> cuando el usuario</w:t>
            </w:r>
            <w:r w:rsidR="00E3207F">
              <w:rPr>
                <w:sz w:val="20"/>
                <w:szCs w:val="20"/>
              </w:rPr>
              <w:t xml:space="preserve"> la</w:t>
            </w:r>
            <w:r w:rsidRPr="00771D6E">
              <w:rPr>
                <w:sz w:val="20"/>
                <w:szCs w:val="20"/>
              </w:rPr>
              <w:t xml:space="preserve"> confirme </w:t>
            </w:r>
            <w:r w:rsidR="00E3207F">
              <w:rPr>
                <w:sz w:val="20"/>
                <w:szCs w:val="20"/>
              </w:rPr>
              <w:t>encontrada</w:t>
            </w:r>
            <w:r w:rsidRPr="00771D6E">
              <w:rPr>
                <w:sz w:val="20"/>
                <w:szCs w:val="20"/>
              </w:rPr>
              <w:t>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RF1</w:t>
            </w:r>
            <w:r w:rsidR="003A2539">
              <w:rPr>
                <w:sz w:val="20"/>
                <w:szCs w:val="20"/>
              </w:rPr>
              <w:t>4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muestra</w:t>
            </w:r>
            <w:r w:rsidRPr="00771D6E">
              <w:rPr>
                <w:sz w:val="20"/>
                <w:szCs w:val="20"/>
              </w:rPr>
              <w:t xml:space="preserve"> el nombre del usuario quien </w:t>
            </w:r>
            <w:r w:rsidR="00E3207F">
              <w:rPr>
                <w:sz w:val="20"/>
                <w:szCs w:val="20"/>
              </w:rPr>
              <w:t>encontró</w:t>
            </w:r>
            <w:r w:rsidRPr="00771D6E">
              <w:rPr>
                <w:sz w:val="20"/>
                <w:szCs w:val="20"/>
              </w:rPr>
              <w:t xml:space="preserve"> a la mascota</w:t>
            </w:r>
            <w:r w:rsidR="0004753E">
              <w:rPr>
                <w:sz w:val="20"/>
                <w:szCs w:val="20"/>
              </w:rPr>
              <w:t xml:space="preserve"> y una descripción.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RF1</w:t>
            </w:r>
            <w:r w:rsidR="003A2539">
              <w:rPr>
                <w:sz w:val="20"/>
                <w:szCs w:val="20"/>
              </w:rPr>
              <w:t>5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El usuario será capaz de modificar su información de perfil.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RF1</w:t>
            </w:r>
            <w:r w:rsidR="003A2539">
              <w:rPr>
                <w:sz w:val="20"/>
                <w:szCs w:val="20"/>
              </w:rPr>
              <w:t>6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El usuario </w:t>
            </w:r>
            <w:r w:rsidR="00610E5C">
              <w:rPr>
                <w:sz w:val="20"/>
                <w:szCs w:val="20"/>
              </w:rPr>
              <w:t>cuenta</w:t>
            </w:r>
            <w:r w:rsidRPr="00771D6E">
              <w:rPr>
                <w:sz w:val="20"/>
                <w:szCs w:val="20"/>
              </w:rPr>
              <w:t xml:space="preserve"> con un nombre, apellido, contraseña y correo electrónico.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RF1</w:t>
            </w:r>
            <w:r w:rsidR="003A2539">
              <w:rPr>
                <w:sz w:val="20"/>
                <w:szCs w:val="20"/>
              </w:rPr>
              <w:t>7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  <w:highlight w:val="yellow"/>
              </w:rPr>
            </w:pPr>
            <w:r w:rsidRPr="00771D6E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permite</w:t>
            </w:r>
            <w:r w:rsidRPr="00771D6E">
              <w:rPr>
                <w:sz w:val="20"/>
                <w:szCs w:val="20"/>
              </w:rPr>
              <w:t xml:space="preserve"> al usuario </w:t>
            </w:r>
            <w:r w:rsidR="00905AEE">
              <w:rPr>
                <w:sz w:val="20"/>
                <w:szCs w:val="20"/>
              </w:rPr>
              <w:t>enviar</w:t>
            </w:r>
            <w:r w:rsidRPr="00771D6E">
              <w:rPr>
                <w:sz w:val="20"/>
                <w:szCs w:val="20"/>
              </w:rPr>
              <w:t xml:space="preserve"> </w:t>
            </w:r>
            <w:r w:rsidR="00E3207F">
              <w:rPr>
                <w:sz w:val="20"/>
                <w:szCs w:val="20"/>
              </w:rPr>
              <w:t>mensajes a otro usuario.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RF1</w:t>
            </w:r>
            <w:r w:rsidR="003A2539">
              <w:rPr>
                <w:sz w:val="20"/>
                <w:szCs w:val="20"/>
              </w:rPr>
              <w:t>8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El usuario </w:t>
            </w:r>
            <w:r w:rsidR="00610E5C">
              <w:rPr>
                <w:sz w:val="20"/>
                <w:szCs w:val="20"/>
              </w:rPr>
              <w:t>puede</w:t>
            </w:r>
            <w:r w:rsidRPr="00771D6E">
              <w:rPr>
                <w:sz w:val="20"/>
                <w:szCs w:val="20"/>
              </w:rPr>
              <w:t xml:space="preserve"> </w:t>
            </w:r>
            <w:r w:rsidR="00E3207F">
              <w:rPr>
                <w:sz w:val="20"/>
                <w:szCs w:val="20"/>
              </w:rPr>
              <w:t>compartir las publicaciones en otras redes sociales</w:t>
            </w:r>
            <w:r w:rsidRPr="00771D6E">
              <w:rPr>
                <w:sz w:val="20"/>
                <w:szCs w:val="20"/>
              </w:rPr>
              <w:t>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RF1</w:t>
            </w:r>
            <w:r w:rsidR="003A2539">
              <w:rPr>
                <w:sz w:val="20"/>
                <w:szCs w:val="20"/>
              </w:rPr>
              <w:t>9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muestra</w:t>
            </w:r>
            <w:r w:rsidRPr="00771D6E">
              <w:rPr>
                <w:sz w:val="20"/>
                <w:szCs w:val="20"/>
              </w:rPr>
              <w:t xml:space="preserve"> un mensaje de error en caso de campos faltantes.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</w:t>
            </w:r>
            <w:r w:rsidR="003A2539">
              <w:rPr>
                <w:sz w:val="20"/>
                <w:szCs w:val="20"/>
              </w:rPr>
              <w:t>20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Los comentarios </w:t>
            </w:r>
            <w:r w:rsidR="00610E5C">
              <w:rPr>
                <w:sz w:val="20"/>
                <w:szCs w:val="20"/>
              </w:rPr>
              <w:t>debe</w:t>
            </w:r>
            <w:r w:rsidRPr="00771D6E">
              <w:rPr>
                <w:sz w:val="20"/>
                <w:szCs w:val="20"/>
              </w:rPr>
              <w:t>n mostrar el nombre de quien los publica.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RF2</w:t>
            </w:r>
            <w:r w:rsidR="003A2539">
              <w:rPr>
                <w:sz w:val="20"/>
                <w:szCs w:val="20"/>
              </w:rPr>
              <w:t>1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debe</w:t>
            </w:r>
            <w:r w:rsidRPr="00771D6E">
              <w:rPr>
                <w:sz w:val="20"/>
                <w:szCs w:val="20"/>
              </w:rPr>
              <w:t xml:space="preserve"> tener la opción de cerrar sesión.</w:t>
            </w:r>
          </w:p>
        </w:tc>
      </w:tr>
      <w:tr w:rsidR="00771D6E" w:rsidRPr="00771D6E" w:rsidTr="00771D6E">
        <w:tc>
          <w:tcPr>
            <w:tcW w:w="53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>RF2</w:t>
            </w:r>
            <w:r w:rsidR="003A2539">
              <w:rPr>
                <w:sz w:val="20"/>
                <w:szCs w:val="20"/>
              </w:rPr>
              <w:t>2</w:t>
            </w:r>
          </w:p>
        </w:tc>
        <w:tc>
          <w:tcPr>
            <w:tcW w:w="4465" w:type="pct"/>
            <w:vAlign w:val="center"/>
          </w:tcPr>
          <w:p w:rsidR="00771D6E" w:rsidRPr="00771D6E" w:rsidRDefault="00771D6E" w:rsidP="00771D6E">
            <w:pPr>
              <w:rPr>
                <w:sz w:val="20"/>
                <w:szCs w:val="20"/>
              </w:rPr>
            </w:pPr>
            <w:r w:rsidRPr="00771D6E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muestra</w:t>
            </w:r>
            <w:r w:rsidRPr="00771D6E">
              <w:rPr>
                <w:sz w:val="20"/>
                <w:szCs w:val="20"/>
              </w:rPr>
              <w:t xml:space="preserve"> </w:t>
            </w:r>
            <w:r w:rsidR="006C2C97">
              <w:rPr>
                <w:sz w:val="20"/>
                <w:szCs w:val="20"/>
              </w:rPr>
              <w:t>cinco categorías</w:t>
            </w:r>
            <w:r w:rsidRPr="00771D6E">
              <w:rPr>
                <w:sz w:val="20"/>
                <w:szCs w:val="20"/>
              </w:rPr>
              <w:t xml:space="preserve"> en </w:t>
            </w:r>
            <w:r w:rsidR="00E3207F">
              <w:rPr>
                <w:sz w:val="20"/>
                <w:szCs w:val="20"/>
              </w:rPr>
              <w:t>el menú: perdidos</w:t>
            </w:r>
            <w:r w:rsidR="006C2C97">
              <w:rPr>
                <w:sz w:val="20"/>
                <w:szCs w:val="20"/>
              </w:rPr>
              <w:t xml:space="preserve">, </w:t>
            </w:r>
            <w:r w:rsidR="00E3207F">
              <w:rPr>
                <w:sz w:val="20"/>
                <w:szCs w:val="20"/>
              </w:rPr>
              <w:t>encontrados</w:t>
            </w:r>
            <w:r w:rsidR="006C2C97">
              <w:rPr>
                <w:sz w:val="20"/>
                <w:szCs w:val="20"/>
              </w:rPr>
              <w:t>, principal, mis mascotas y perfil</w:t>
            </w:r>
            <w:r w:rsidRPr="00771D6E">
              <w:rPr>
                <w:sz w:val="20"/>
                <w:szCs w:val="20"/>
              </w:rPr>
              <w:t>.</w:t>
            </w:r>
          </w:p>
        </w:tc>
      </w:tr>
      <w:tr w:rsidR="004A5807" w:rsidRPr="00771D6E" w:rsidTr="00771D6E">
        <w:tc>
          <w:tcPr>
            <w:tcW w:w="535" w:type="pct"/>
            <w:vAlign w:val="center"/>
          </w:tcPr>
          <w:p w:rsidR="004A5807" w:rsidRPr="004A5807" w:rsidRDefault="004A5807" w:rsidP="00771D6E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RF2</w:t>
            </w:r>
            <w:r w:rsidR="003A2539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4465" w:type="pct"/>
            <w:vAlign w:val="center"/>
          </w:tcPr>
          <w:p w:rsidR="004A5807" w:rsidRPr="00771D6E" w:rsidRDefault="004A5807" w:rsidP="00771D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permite</w:t>
            </w:r>
            <w:r>
              <w:rPr>
                <w:sz w:val="20"/>
                <w:szCs w:val="20"/>
              </w:rPr>
              <w:t xml:space="preserve"> al usuario indicar la ubicación donde se encontró la mascota.</w:t>
            </w:r>
          </w:p>
        </w:tc>
      </w:tr>
    </w:tbl>
    <w:p w:rsidR="00771D6E" w:rsidRPr="009A3784" w:rsidRDefault="00771D6E" w:rsidP="00771D6E">
      <w:pPr>
        <w:jc w:val="center"/>
        <w:rPr>
          <w:i/>
          <w:sz w:val="20"/>
          <w:szCs w:val="20"/>
        </w:rPr>
      </w:pPr>
      <w:bookmarkStart w:id="2" w:name="_Hlk525514503"/>
      <w:bookmarkEnd w:id="0"/>
      <w:r w:rsidRPr="009A3784">
        <w:rPr>
          <w:i/>
          <w:sz w:val="20"/>
          <w:szCs w:val="20"/>
        </w:rPr>
        <w:t xml:space="preserve">Tabla </w:t>
      </w:r>
      <w:r w:rsidRPr="009A3784">
        <w:rPr>
          <w:i/>
          <w:sz w:val="20"/>
          <w:szCs w:val="20"/>
        </w:rPr>
        <w:fldChar w:fldCharType="begin"/>
      </w:r>
      <w:r w:rsidRPr="009A3784">
        <w:rPr>
          <w:i/>
          <w:sz w:val="20"/>
          <w:szCs w:val="20"/>
        </w:rPr>
        <w:instrText xml:space="preserve"> SEQ Tabla \* ARABIC </w:instrText>
      </w:r>
      <w:r w:rsidRPr="009A3784">
        <w:rPr>
          <w:i/>
          <w:sz w:val="20"/>
          <w:szCs w:val="20"/>
        </w:rPr>
        <w:fldChar w:fldCharType="separate"/>
      </w:r>
      <w:r w:rsidRPr="009A3784">
        <w:rPr>
          <w:i/>
          <w:sz w:val="20"/>
          <w:szCs w:val="20"/>
        </w:rPr>
        <w:t>1</w:t>
      </w:r>
      <w:r w:rsidRPr="009A3784">
        <w:rPr>
          <w:i/>
          <w:sz w:val="20"/>
          <w:szCs w:val="20"/>
        </w:rPr>
        <w:fldChar w:fldCharType="end"/>
      </w:r>
      <w:r w:rsidRPr="009A3784">
        <w:rPr>
          <w:i/>
          <w:sz w:val="20"/>
          <w:szCs w:val="20"/>
        </w:rPr>
        <w:t xml:space="preserve">: </w:t>
      </w:r>
      <w:r w:rsidR="00912A80">
        <w:rPr>
          <w:i/>
          <w:sz w:val="20"/>
          <w:szCs w:val="20"/>
        </w:rPr>
        <w:t>Requisitos</w:t>
      </w:r>
      <w:r w:rsidRPr="009A3784">
        <w:rPr>
          <w:i/>
          <w:sz w:val="20"/>
          <w:szCs w:val="20"/>
        </w:rPr>
        <w:t xml:space="preserve"> Funcionales de la aplicación.</w:t>
      </w:r>
    </w:p>
    <w:bookmarkEnd w:id="2"/>
    <w:p w:rsidR="00771D6E" w:rsidRDefault="00771D6E" w:rsidP="00771D6E">
      <w:pPr>
        <w:pStyle w:val="Ttulo1"/>
      </w:pPr>
    </w:p>
    <w:p w:rsidR="00771D6E" w:rsidRPr="009A3784" w:rsidRDefault="00771D6E" w:rsidP="00771D6E">
      <w:pPr>
        <w:pStyle w:val="Ttulo1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19"/>
        <w:gridCol w:w="8574"/>
      </w:tblGrid>
      <w:tr w:rsidR="00771D6E" w:rsidRPr="009A3784" w:rsidTr="00771D6E">
        <w:tc>
          <w:tcPr>
            <w:tcW w:w="531" w:type="pct"/>
          </w:tcPr>
          <w:p w:rsidR="00771D6E" w:rsidRPr="009A3784" w:rsidRDefault="00771D6E" w:rsidP="003C56FB">
            <w:pPr>
              <w:rPr>
                <w:b/>
                <w:sz w:val="20"/>
                <w:szCs w:val="20"/>
              </w:rPr>
            </w:pPr>
            <w:bookmarkStart w:id="3" w:name="_Hlk525462108"/>
            <w:r w:rsidRPr="009A3784">
              <w:rPr>
                <w:b/>
                <w:sz w:val="20"/>
                <w:szCs w:val="20"/>
              </w:rPr>
              <w:t>CÓDIGO</w:t>
            </w:r>
          </w:p>
        </w:tc>
        <w:tc>
          <w:tcPr>
            <w:tcW w:w="4469" w:type="pct"/>
          </w:tcPr>
          <w:p w:rsidR="00771D6E" w:rsidRPr="009A3784" w:rsidRDefault="00912A80" w:rsidP="003C5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</w:t>
            </w:r>
            <w:r w:rsidR="00771D6E" w:rsidRPr="009A3784">
              <w:rPr>
                <w:b/>
                <w:sz w:val="20"/>
                <w:szCs w:val="20"/>
              </w:rPr>
              <w:t xml:space="preserve"> DE RENDIMIENTO</w:t>
            </w:r>
          </w:p>
        </w:tc>
      </w:tr>
      <w:tr w:rsidR="00771D6E" w:rsidRPr="009A3784" w:rsidTr="00771D6E">
        <w:tc>
          <w:tcPr>
            <w:tcW w:w="531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  <w:r w:rsidRPr="009A3784">
              <w:rPr>
                <w:sz w:val="20"/>
                <w:szCs w:val="20"/>
              </w:rPr>
              <w:t>RNF01</w:t>
            </w:r>
          </w:p>
        </w:tc>
        <w:tc>
          <w:tcPr>
            <w:tcW w:w="4469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  <w:r w:rsidRPr="009A3784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permite</w:t>
            </w:r>
            <w:r w:rsidRPr="009A3784">
              <w:rPr>
                <w:sz w:val="20"/>
                <w:szCs w:val="20"/>
              </w:rPr>
              <w:t xml:space="preserve"> el acceso simultaneo de múltiples usuarios sin afectar su rendimiento.</w:t>
            </w:r>
          </w:p>
        </w:tc>
      </w:tr>
      <w:tr w:rsidR="00771D6E" w:rsidRPr="009A3784" w:rsidTr="00771D6E">
        <w:tc>
          <w:tcPr>
            <w:tcW w:w="531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  <w:r w:rsidRPr="009A3784">
              <w:rPr>
                <w:sz w:val="20"/>
                <w:szCs w:val="20"/>
              </w:rPr>
              <w:t>RNF02</w:t>
            </w:r>
          </w:p>
        </w:tc>
        <w:tc>
          <w:tcPr>
            <w:tcW w:w="4469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  <w:r w:rsidRPr="009A3784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debe</w:t>
            </w:r>
            <w:r w:rsidRPr="009A3784">
              <w:rPr>
                <w:sz w:val="20"/>
                <w:szCs w:val="20"/>
              </w:rPr>
              <w:t xml:space="preserve"> de tener un tiempo de respuesta aceptable.</w:t>
            </w:r>
          </w:p>
        </w:tc>
      </w:tr>
      <w:tr w:rsidR="00771D6E" w:rsidRPr="009A3784" w:rsidTr="00771D6E">
        <w:tc>
          <w:tcPr>
            <w:tcW w:w="531" w:type="pct"/>
          </w:tcPr>
          <w:p w:rsidR="00771D6E" w:rsidRPr="009A3784" w:rsidRDefault="00771D6E" w:rsidP="003C56FB">
            <w:pPr>
              <w:rPr>
                <w:b/>
                <w:sz w:val="20"/>
                <w:szCs w:val="20"/>
              </w:rPr>
            </w:pPr>
          </w:p>
        </w:tc>
        <w:tc>
          <w:tcPr>
            <w:tcW w:w="4469" w:type="pct"/>
          </w:tcPr>
          <w:p w:rsidR="00771D6E" w:rsidRPr="009A3784" w:rsidRDefault="00912A80" w:rsidP="003C5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</w:t>
            </w:r>
            <w:r w:rsidR="00771D6E" w:rsidRPr="009A3784">
              <w:rPr>
                <w:b/>
                <w:sz w:val="20"/>
                <w:szCs w:val="20"/>
              </w:rPr>
              <w:t xml:space="preserve"> DE FIABILIDAD</w:t>
            </w:r>
          </w:p>
        </w:tc>
      </w:tr>
      <w:tr w:rsidR="00771D6E" w:rsidRPr="009A3784" w:rsidTr="00771D6E">
        <w:tc>
          <w:tcPr>
            <w:tcW w:w="531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  <w:r w:rsidRPr="009A3784">
              <w:rPr>
                <w:sz w:val="20"/>
                <w:szCs w:val="20"/>
              </w:rPr>
              <w:t>RNF03</w:t>
            </w:r>
          </w:p>
        </w:tc>
        <w:tc>
          <w:tcPr>
            <w:tcW w:w="4469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  <w:r w:rsidRPr="009A3784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debe</w:t>
            </w:r>
            <w:r w:rsidRPr="009A3784">
              <w:rPr>
                <w:sz w:val="20"/>
                <w:szCs w:val="20"/>
              </w:rPr>
              <w:t xml:space="preserve"> de realizar todo tipo de operación sin ningún tipo de conflicto o incidente. </w:t>
            </w:r>
          </w:p>
        </w:tc>
      </w:tr>
      <w:tr w:rsidR="00771D6E" w:rsidRPr="009A3784" w:rsidTr="00771D6E">
        <w:tc>
          <w:tcPr>
            <w:tcW w:w="531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</w:p>
        </w:tc>
        <w:tc>
          <w:tcPr>
            <w:tcW w:w="4469" w:type="pct"/>
          </w:tcPr>
          <w:p w:rsidR="00771D6E" w:rsidRPr="009A3784" w:rsidRDefault="00912A80" w:rsidP="003C5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</w:t>
            </w:r>
            <w:r w:rsidR="00771D6E" w:rsidRPr="009A3784">
              <w:rPr>
                <w:b/>
                <w:sz w:val="20"/>
                <w:szCs w:val="20"/>
              </w:rPr>
              <w:t xml:space="preserve"> DE DISPONIBILIDAD</w:t>
            </w:r>
          </w:p>
        </w:tc>
      </w:tr>
      <w:tr w:rsidR="00771D6E" w:rsidRPr="009A3784" w:rsidTr="00771D6E">
        <w:tc>
          <w:tcPr>
            <w:tcW w:w="531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  <w:r w:rsidRPr="009A3784">
              <w:rPr>
                <w:sz w:val="20"/>
                <w:szCs w:val="20"/>
              </w:rPr>
              <w:t>RNF04</w:t>
            </w:r>
          </w:p>
        </w:tc>
        <w:tc>
          <w:tcPr>
            <w:tcW w:w="4469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  <w:r w:rsidRPr="009A3784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debe</w:t>
            </w:r>
            <w:r w:rsidRPr="009A3784">
              <w:rPr>
                <w:sz w:val="20"/>
                <w:szCs w:val="20"/>
              </w:rPr>
              <w:t xml:space="preserve"> estar disponible las 24 horas del día.</w:t>
            </w:r>
          </w:p>
        </w:tc>
      </w:tr>
      <w:tr w:rsidR="00771D6E" w:rsidRPr="009A3784" w:rsidTr="00771D6E">
        <w:tc>
          <w:tcPr>
            <w:tcW w:w="531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  <w:r w:rsidRPr="009A3784">
              <w:rPr>
                <w:sz w:val="20"/>
                <w:szCs w:val="20"/>
              </w:rPr>
              <w:t>RNF05</w:t>
            </w:r>
          </w:p>
        </w:tc>
        <w:tc>
          <w:tcPr>
            <w:tcW w:w="4469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  <w:r w:rsidRPr="009A3784">
              <w:rPr>
                <w:sz w:val="20"/>
                <w:szCs w:val="20"/>
              </w:rPr>
              <w:t xml:space="preserve">La aplicación </w:t>
            </w:r>
            <w:r w:rsidR="00610E5C">
              <w:rPr>
                <w:sz w:val="20"/>
                <w:szCs w:val="20"/>
              </w:rPr>
              <w:t>debe</w:t>
            </w:r>
            <w:r w:rsidRPr="009A3784">
              <w:rPr>
                <w:sz w:val="20"/>
                <w:szCs w:val="20"/>
              </w:rPr>
              <w:t xml:space="preserve"> recuperarse en el menor tiempo posible en caso de algún fallo. </w:t>
            </w:r>
          </w:p>
        </w:tc>
      </w:tr>
      <w:tr w:rsidR="00771D6E" w:rsidRPr="009A3784" w:rsidTr="00771D6E">
        <w:tc>
          <w:tcPr>
            <w:tcW w:w="531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</w:p>
        </w:tc>
        <w:tc>
          <w:tcPr>
            <w:tcW w:w="4469" w:type="pct"/>
          </w:tcPr>
          <w:p w:rsidR="00771D6E" w:rsidRPr="009A3784" w:rsidRDefault="00912A80" w:rsidP="003C5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</w:t>
            </w:r>
            <w:r w:rsidR="00771D6E" w:rsidRPr="009A3784">
              <w:rPr>
                <w:b/>
                <w:sz w:val="20"/>
                <w:szCs w:val="20"/>
              </w:rPr>
              <w:t xml:space="preserve"> DE MANTENIMIENTO</w:t>
            </w:r>
          </w:p>
        </w:tc>
      </w:tr>
      <w:tr w:rsidR="00771D6E" w:rsidRPr="009A3784" w:rsidTr="00771D6E">
        <w:tc>
          <w:tcPr>
            <w:tcW w:w="531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  <w:r w:rsidRPr="009A3784">
              <w:rPr>
                <w:sz w:val="20"/>
                <w:szCs w:val="20"/>
              </w:rPr>
              <w:t>RNF06</w:t>
            </w:r>
          </w:p>
        </w:tc>
        <w:tc>
          <w:tcPr>
            <w:tcW w:w="4469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  <w:r w:rsidRPr="009A3784">
              <w:rPr>
                <w:sz w:val="20"/>
                <w:szCs w:val="20"/>
              </w:rPr>
              <w:t>Una vez terminada la aplicación, el mantenimiento será realizado por los desarrolladores.</w:t>
            </w:r>
          </w:p>
        </w:tc>
      </w:tr>
      <w:tr w:rsidR="00771D6E" w:rsidRPr="009A3784" w:rsidTr="00771D6E">
        <w:tc>
          <w:tcPr>
            <w:tcW w:w="531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  <w:r w:rsidRPr="009A3784">
              <w:rPr>
                <w:sz w:val="20"/>
                <w:szCs w:val="20"/>
              </w:rPr>
              <w:t>RNF07</w:t>
            </w:r>
          </w:p>
        </w:tc>
        <w:tc>
          <w:tcPr>
            <w:tcW w:w="4469" w:type="pct"/>
          </w:tcPr>
          <w:p w:rsidR="00771D6E" w:rsidRPr="009A3784" w:rsidRDefault="00771D6E" w:rsidP="003C56FB">
            <w:pPr>
              <w:rPr>
                <w:sz w:val="20"/>
                <w:szCs w:val="20"/>
              </w:rPr>
            </w:pPr>
            <w:r w:rsidRPr="009A3784">
              <w:rPr>
                <w:sz w:val="20"/>
                <w:szCs w:val="20"/>
              </w:rPr>
              <w:t>La administración de la aplicación será realizada por un delegado del</w:t>
            </w:r>
            <w:r w:rsidR="00D71293">
              <w:rPr>
                <w:sz w:val="20"/>
                <w:szCs w:val="20"/>
              </w:rPr>
              <w:t xml:space="preserve"> equipo de desarrollo.</w:t>
            </w:r>
          </w:p>
        </w:tc>
      </w:tr>
    </w:tbl>
    <w:bookmarkEnd w:id="3"/>
    <w:p w:rsidR="00771D6E" w:rsidRPr="009A3784" w:rsidRDefault="00771D6E" w:rsidP="00771D6E">
      <w:pPr>
        <w:jc w:val="center"/>
        <w:rPr>
          <w:i/>
          <w:sz w:val="20"/>
          <w:szCs w:val="20"/>
        </w:rPr>
      </w:pPr>
      <w:r w:rsidRPr="009A3784">
        <w:rPr>
          <w:i/>
          <w:sz w:val="20"/>
          <w:szCs w:val="20"/>
        </w:rPr>
        <w:t xml:space="preserve">Tabla </w:t>
      </w:r>
      <w:r>
        <w:rPr>
          <w:i/>
          <w:sz w:val="20"/>
          <w:szCs w:val="20"/>
        </w:rPr>
        <w:t>2</w:t>
      </w:r>
      <w:r w:rsidRPr="009A3784">
        <w:rPr>
          <w:i/>
          <w:sz w:val="20"/>
          <w:szCs w:val="20"/>
        </w:rPr>
        <w:t xml:space="preserve">: </w:t>
      </w:r>
      <w:r w:rsidR="00912A80">
        <w:rPr>
          <w:i/>
          <w:sz w:val="20"/>
          <w:szCs w:val="20"/>
        </w:rPr>
        <w:t>Requisitos</w:t>
      </w:r>
      <w:r w:rsidRPr="009A378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No </w:t>
      </w:r>
      <w:r w:rsidRPr="009A3784">
        <w:rPr>
          <w:i/>
          <w:sz w:val="20"/>
          <w:szCs w:val="20"/>
        </w:rPr>
        <w:t>Funcionales de la aplicación.</w:t>
      </w:r>
    </w:p>
    <w:p w:rsidR="001B29CF" w:rsidRPr="001B29CF" w:rsidRDefault="001B29CF" w:rsidP="001B29CF">
      <w:pPr>
        <w:pStyle w:val="Listaconvietas"/>
      </w:pPr>
    </w:p>
    <w:sectPr w:rsidR="001B29CF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8DE" w:rsidRDefault="00B308DE">
      <w:pPr>
        <w:spacing w:after="0"/>
      </w:pPr>
      <w:r>
        <w:separator/>
      </w:r>
    </w:p>
  </w:endnote>
  <w:endnote w:type="continuationSeparator" w:id="0">
    <w:p w:rsidR="00B308DE" w:rsidRDefault="00B308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8DE" w:rsidRDefault="00B308DE">
      <w:pPr>
        <w:spacing w:after="0"/>
      </w:pPr>
      <w:r>
        <w:separator/>
      </w:r>
    </w:p>
  </w:footnote>
  <w:footnote w:type="continuationSeparator" w:id="0">
    <w:p w:rsidR="00B308DE" w:rsidRDefault="00B308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6E"/>
    <w:rsid w:val="00000E2E"/>
    <w:rsid w:val="0004753E"/>
    <w:rsid w:val="00056C7F"/>
    <w:rsid w:val="000A4F59"/>
    <w:rsid w:val="00141A4C"/>
    <w:rsid w:val="001B29CF"/>
    <w:rsid w:val="001B6C31"/>
    <w:rsid w:val="00255E27"/>
    <w:rsid w:val="0028220F"/>
    <w:rsid w:val="00356C14"/>
    <w:rsid w:val="00366469"/>
    <w:rsid w:val="00380736"/>
    <w:rsid w:val="003A2539"/>
    <w:rsid w:val="003E6E2D"/>
    <w:rsid w:val="0040230B"/>
    <w:rsid w:val="004A5807"/>
    <w:rsid w:val="004D7985"/>
    <w:rsid w:val="00592721"/>
    <w:rsid w:val="00610E5C"/>
    <w:rsid w:val="00617B26"/>
    <w:rsid w:val="006270A9"/>
    <w:rsid w:val="006419CE"/>
    <w:rsid w:val="00675956"/>
    <w:rsid w:val="00681034"/>
    <w:rsid w:val="006C2C97"/>
    <w:rsid w:val="00701042"/>
    <w:rsid w:val="00771D6E"/>
    <w:rsid w:val="007739F8"/>
    <w:rsid w:val="00816216"/>
    <w:rsid w:val="0087734B"/>
    <w:rsid w:val="00905AEE"/>
    <w:rsid w:val="00912A80"/>
    <w:rsid w:val="00996DDF"/>
    <w:rsid w:val="009D5933"/>
    <w:rsid w:val="00A475AB"/>
    <w:rsid w:val="00B308DE"/>
    <w:rsid w:val="00BD768D"/>
    <w:rsid w:val="00C04FE5"/>
    <w:rsid w:val="00C61F8E"/>
    <w:rsid w:val="00CB1FE3"/>
    <w:rsid w:val="00D71293"/>
    <w:rsid w:val="00E3207F"/>
    <w:rsid w:val="00E40DD7"/>
    <w:rsid w:val="00E63573"/>
    <w:rsid w:val="00E83E4B"/>
    <w:rsid w:val="00F6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C05E4"/>
  <w15:chartTrackingRefBased/>
  <w15:docId w15:val="{E3C6E03A-DF83-4CD7-B01B-65ACBAB9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table" w:styleId="Tablaconcuadrcula">
    <w:name w:val="Table Grid"/>
    <w:basedOn w:val="Tablanormal"/>
    <w:uiPriority w:val="39"/>
    <w:rsid w:val="00771D6E"/>
    <w:pPr>
      <w:spacing w:after="0"/>
    </w:pPr>
    <w:rPr>
      <w:rFonts w:eastAsiaTheme="minorHAnsi"/>
      <w:color w:val="auto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Roaming\Microsoft\Templates\Curr&#237;culum%20v&#237;ta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FBE96-F292-4415-A328-0282838D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(color).dotx</Template>
  <TotalTime>52</TotalTime>
  <Pages>1</Pages>
  <Words>463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keywords/>
  <cp:lastModifiedBy>Nick</cp:lastModifiedBy>
  <cp:revision>16</cp:revision>
  <dcterms:created xsi:type="dcterms:W3CDTF">2018-09-24T06:01:00Z</dcterms:created>
  <dcterms:modified xsi:type="dcterms:W3CDTF">2018-10-09T04:37:00Z</dcterms:modified>
  <cp:version/>
</cp:coreProperties>
</file>